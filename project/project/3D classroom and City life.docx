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429" w:rsidRPr="00614293" w:rsidRDefault="001A5429" w:rsidP="001E1E58"/>
    <w:tbl>
      <w:tblPr>
        <w:tblW w:w="0" w:type="auto"/>
        <w:tblLook w:val="0600" w:firstRow="0" w:lastRow="0" w:firstColumn="0" w:lastColumn="0" w:noHBand="1" w:noVBand="1"/>
      </w:tblPr>
      <w:tblGrid>
        <w:gridCol w:w="1382"/>
        <w:gridCol w:w="863"/>
        <w:gridCol w:w="4405"/>
        <w:gridCol w:w="1297"/>
        <w:gridCol w:w="1027"/>
      </w:tblGrid>
      <w:tr w:rsidR="0092125E" w:rsidRPr="00614293" w:rsidTr="00A75F1A">
        <w:trPr>
          <w:trHeight w:val="641"/>
        </w:trPr>
        <w:tc>
          <w:tcPr>
            <w:tcW w:w="8974" w:type="dxa"/>
            <w:gridSpan w:val="5"/>
            <w:vAlign w:val="center"/>
          </w:tcPr>
          <w:p w:rsidR="0092125E" w:rsidRPr="00614293" w:rsidRDefault="00804B5A" w:rsidP="0092125E">
            <w:pPr>
              <w:pStyle w:val="Title"/>
            </w:pPr>
            <w:sdt>
              <w:sdtPr>
                <w:rPr>
                  <w:sz w:val="56"/>
                </w:rPr>
                <w:alias w:val="Title"/>
                <w:tag w:val=""/>
                <w:id w:val="2016188051"/>
                <w:placeholder>
                  <w:docPart w:val="FD21B523FA6F46DCB47E79C62E3DBE9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63E99">
                  <w:rPr>
                    <w:sz w:val="56"/>
                  </w:rPr>
                  <w:t>CITY LIFE &amp; 3D CLASSROOM</w:t>
                </w:r>
              </w:sdtContent>
            </w:sdt>
          </w:p>
        </w:tc>
      </w:tr>
      <w:tr w:rsidR="0092125E" w:rsidRPr="00614293" w:rsidTr="00A75F1A">
        <w:trPr>
          <w:trHeight w:val="102"/>
        </w:trPr>
        <w:tc>
          <w:tcPr>
            <w:tcW w:w="1382" w:type="dxa"/>
            <w:shd w:val="clear" w:color="auto" w:fill="auto"/>
          </w:tcPr>
          <w:p w:rsidR="0092125E" w:rsidRPr="00614293" w:rsidRDefault="0092125E" w:rsidP="0092125E">
            <w:pPr>
              <w:spacing w:before="0" w:after="0"/>
              <w:rPr>
                <w:sz w:val="10"/>
                <w:szCs w:val="10"/>
              </w:rPr>
            </w:pPr>
          </w:p>
        </w:tc>
        <w:tc>
          <w:tcPr>
            <w:tcW w:w="6565" w:type="dxa"/>
            <w:gridSpan w:val="3"/>
            <w:shd w:val="clear" w:color="auto" w:fill="F0CDA1" w:themeFill="accent1"/>
            <w:vAlign w:val="center"/>
          </w:tcPr>
          <w:p w:rsidR="0092125E" w:rsidRPr="00614293" w:rsidRDefault="0092125E" w:rsidP="0092125E">
            <w:pPr>
              <w:spacing w:before="0" w:after="0"/>
              <w:rPr>
                <w:sz w:val="10"/>
                <w:szCs w:val="10"/>
              </w:rPr>
            </w:pPr>
          </w:p>
        </w:tc>
        <w:tc>
          <w:tcPr>
            <w:tcW w:w="1026" w:type="dxa"/>
            <w:shd w:val="clear" w:color="auto" w:fill="auto"/>
          </w:tcPr>
          <w:p w:rsidR="0092125E" w:rsidRPr="00614293" w:rsidRDefault="0092125E" w:rsidP="0092125E">
            <w:pPr>
              <w:spacing w:before="0" w:after="0"/>
              <w:rPr>
                <w:sz w:val="10"/>
                <w:szCs w:val="10"/>
              </w:rPr>
            </w:pPr>
          </w:p>
        </w:tc>
      </w:tr>
      <w:tr w:rsidR="0092125E" w:rsidRPr="00614293" w:rsidTr="00A75F1A">
        <w:trPr>
          <w:trHeight w:val="598"/>
        </w:trPr>
        <w:tc>
          <w:tcPr>
            <w:tcW w:w="8974" w:type="dxa"/>
            <w:gridSpan w:val="5"/>
            <w:vAlign w:val="center"/>
          </w:tcPr>
          <w:p w:rsidR="0092125E" w:rsidRPr="00614293" w:rsidRDefault="00804B5A" w:rsidP="00A75F1A">
            <w:pPr>
              <w:pStyle w:val="Title"/>
              <w:spacing w:line="480" w:lineRule="auto"/>
            </w:pPr>
            <w:sdt>
              <w:sdtPr>
                <w:rPr>
                  <w:sz w:val="52"/>
                  <w:szCs w:val="52"/>
                </w:rPr>
                <w:alias w:val="Title 2"/>
                <w:tag w:val=""/>
                <w:id w:val="-1692516626"/>
                <w:placeholder>
                  <w:docPart w:val="DB419607561A48E8B81AE403364AD686"/>
                </w:placeholder>
                <w:dataBinding w:prefixMappings="xmlns:ns0='http://purl.org/dc/elements/1.1/' xmlns:ns1='http://schemas.openxmlformats.org/package/2006/metadata/core-properties' " w:xpath="/ns1:coreProperties[1]/ns0:subject[1]" w:storeItemID="{6C3C8BC8-F283-45AE-878A-BAB7291924A1}"/>
                <w15:appearance w15:val="hidden"/>
                <w:text/>
              </w:sdtPr>
              <w:sdtEndPr>
                <w:rPr>
                  <w:rStyle w:val="TitleChar"/>
                  <w:b w:val="0"/>
                </w:rPr>
              </w:sdtEndPr>
              <w:sdtContent>
                <w:r w:rsidR="00436C47">
                  <w:rPr>
                    <w:sz w:val="52"/>
                    <w:szCs w:val="52"/>
                  </w:rPr>
                  <w:t>Project Proposal</w:t>
                </w:r>
              </w:sdtContent>
            </w:sdt>
          </w:p>
        </w:tc>
      </w:tr>
      <w:tr w:rsidR="0092125E" w:rsidRPr="00614293" w:rsidTr="00A75F1A">
        <w:trPr>
          <w:trHeight w:val="975"/>
        </w:trPr>
        <w:tc>
          <w:tcPr>
            <w:tcW w:w="2245" w:type="dxa"/>
            <w:gridSpan w:val="2"/>
          </w:tcPr>
          <w:p w:rsidR="0092125E" w:rsidRPr="00614293" w:rsidRDefault="0092125E" w:rsidP="001E1E58"/>
        </w:tc>
        <w:tc>
          <w:tcPr>
            <w:tcW w:w="4405" w:type="dxa"/>
            <w:shd w:val="clear" w:color="auto" w:fill="107082" w:themeFill="accent2"/>
            <w:vAlign w:val="center"/>
          </w:tcPr>
          <w:p w:rsidR="0092125E" w:rsidRPr="00614293" w:rsidRDefault="00A75F1A" w:rsidP="0092125E">
            <w:pPr>
              <w:pStyle w:val="Subtitle"/>
            </w:pPr>
            <w:r>
              <w:t>Mind Bender’s</w:t>
            </w:r>
          </w:p>
        </w:tc>
        <w:tc>
          <w:tcPr>
            <w:tcW w:w="2322" w:type="dxa"/>
            <w:gridSpan w:val="2"/>
          </w:tcPr>
          <w:p w:rsidR="0092125E" w:rsidRPr="00614293" w:rsidRDefault="0092125E" w:rsidP="001E1E58"/>
        </w:tc>
      </w:tr>
    </w:tbl>
    <w:p w:rsidR="00066DE2" w:rsidRPr="00614293" w:rsidRDefault="001A5429" w:rsidP="0092125E">
      <w:r w:rsidRPr="00614293">
        <w:t xml:space="preserve"> </w:t>
      </w:r>
    </w:p>
    <w:p w:rsidR="00066DE2" w:rsidRPr="00614293" w:rsidRDefault="00066DE2" w:rsidP="00066DE2">
      <w:pPr>
        <w:sectPr w:rsidR="00066DE2" w:rsidRPr="00614293" w:rsidSect="0092125E">
          <w:headerReference w:type="default" r:id="rId11"/>
          <w:footerReference w:type="first" r:id="rId12"/>
          <w:pgSz w:w="12240" w:h="15840" w:code="1"/>
          <w:pgMar w:top="6480" w:right="1440" w:bottom="720" w:left="1440" w:header="288" w:footer="288" w:gutter="0"/>
          <w:cols w:space="708"/>
          <w:docGrid w:linePitch="360"/>
        </w:sectPr>
      </w:pPr>
    </w:p>
    <w:p w:rsidR="00880AAB" w:rsidRDefault="00880AAB" w:rsidP="00880AAB">
      <w:pPr>
        <w:jc w:val="center"/>
      </w:pPr>
      <w:bookmarkStart w:id="0" w:name="_Toc97068530"/>
      <w:r>
        <w:rPr>
          <w:noProof/>
        </w:rPr>
        <w:lastRenderedPageBreak/>
        <w:drawing>
          <wp:inline distT="0" distB="0" distL="0" distR="0" wp14:anchorId="3C4B6CD7" wp14:editId="349B4F98">
            <wp:extent cx="971550" cy="1265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2509596_917528868869496_5078002769584705974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87750" cy="1286480"/>
                    </a:xfrm>
                    <a:prstGeom prst="rect">
                      <a:avLst/>
                    </a:prstGeom>
                  </pic:spPr>
                </pic:pic>
              </a:graphicData>
            </a:graphic>
          </wp:inline>
        </w:drawing>
      </w:r>
    </w:p>
    <w:p w:rsidR="00880AAB" w:rsidRPr="00880AAB" w:rsidRDefault="00880AAB" w:rsidP="00880AAB">
      <w:pPr>
        <w:jc w:val="center"/>
        <w:rPr>
          <w:rFonts w:ascii="Cambria" w:hAnsi="Cambria"/>
          <w:b/>
          <w:color w:val="E29E4A" w:themeColor="accent1" w:themeShade="BF"/>
          <w:sz w:val="36"/>
          <w:szCs w:val="36"/>
        </w:rPr>
      </w:pPr>
      <w:r w:rsidRPr="00880AAB">
        <w:rPr>
          <w:rFonts w:ascii="Cambria" w:hAnsi="Cambria"/>
          <w:b/>
          <w:color w:val="E29E4A" w:themeColor="accent1" w:themeShade="BF"/>
          <w:sz w:val="36"/>
          <w:szCs w:val="36"/>
        </w:rPr>
        <w:t>Bangladesh University of Business and Technology</w:t>
      </w:r>
    </w:p>
    <w:p w:rsidR="00880AAB" w:rsidRPr="00880AAB" w:rsidRDefault="00880AAB" w:rsidP="00880AAB">
      <w:pPr>
        <w:ind w:left="720" w:hanging="360"/>
        <w:jc w:val="center"/>
        <w:rPr>
          <w:rFonts w:ascii="Cambria" w:hAnsi="Cambria"/>
          <w:b/>
          <w:sz w:val="32"/>
          <w:szCs w:val="32"/>
        </w:rPr>
      </w:pPr>
    </w:p>
    <w:p w:rsidR="00880AAB" w:rsidRPr="00880AAB" w:rsidRDefault="00880AAB" w:rsidP="00880AAB">
      <w:pPr>
        <w:ind w:left="720" w:hanging="360"/>
        <w:jc w:val="center"/>
        <w:rPr>
          <w:rFonts w:ascii="Cambria" w:hAnsi="Cambria"/>
          <w:b/>
          <w:sz w:val="32"/>
          <w:szCs w:val="32"/>
        </w:rPr>
      </w:pPr>
      <w:r w:rsidRPr="00880AAB">
        <w:rPr>
          <w:rFonts w:ascii="Cambria" w:hAnsi="Cambria"/>
          <w:b/>
          <w:sz w:val="32"/>
          <w:szCs w:val="32"/>
        </w:rPr>
        <w:t>Project Proposal</w:t>
      </w:r>
    </w:p>
    <w:p w:rsidR="00880AAB" w:rsidRPr="00880AAB" w:rsidRDefault="00880AAB" w:rsidP="00880AAB">
      <w:pPr>
        <w:ind w:left="720" w:hanging="360"/>
        <w:jc w:val="center"/>
        <w:rPr>
          <w:rFonts w:ascii="Cambria" w:hAnsi="Cambria"/>
        </w:rPr>
      </w:pPr>
      <w:r w:rsidRPr="00880AAB">
        <w:rPr>
          <w:rFonts w:ascii="Cambria" w:hAnsi="Cambria"/>
        </w:rPr>
        <w:t xml:space="preserve">Course </w:t>
      </w:r>
      <w:proofErr w:type="gramStart"/>
      <w:r w:rsidRPr="00880AAB">
        <w:rPr>
          <w:rFonts w:ascii="Cambria" w:hAnsi="Cambria"/>
        </w:rPr>
        <w:t>title  :</w:t>
      </w:r>
      <w:proofErr w:type="gramEnd"/>
      <w:r w:rsidRPr="00880AAB">
        <w:rPr>
          <w:rFonts w:ascii="Cambria" w:hAnsi="Cambria"/>
        </w:rPr>
        <w:t xml:space="preserve">  Computer Graphics</w:t>
      </w:r>
      <w:r w:rsidR="00E5318C">
        <w:rPr>
          <w:rFonts w:ascii="Cambria" w:hAnsi="Cambria"/>
        </w:rPr>
        <w:t xml:space="preserve"> Lab</w:t>
      </w:r>
    </w:p>
    <w:p w:rsidR="00880AAB" w:rsidRPr="00880AAB" w:rsidRDefault="00880AAB" w:rsidP="00880AAB">
      <w:pPr>
        <w:ind w:left="720" w:hanging="360"/>
        <w:jc w:val="center"/>
        <w:rPr>
          <w:rFonts w:ascii="Cambria" w:hAnsi="Cambria"/>
        </w:rPr>
      </w:pPr>
      <w:r w:rsidRPr="00880AAB">
        <w:rPr>
          <w:rFonts w:ascii="Cambria" w:hAnsi="Cambria"/>
        </w:rPr>
        <w:t xml:space="preserve">Course </w:t>
      </w:r>
      <w:proofErr w:type="gramStart"/>
      <w:r w:rsidRPr="00880AAB">
        <w:rPr>
          <w:rFonts w:ascii="Cambria" w:hAnsi="Cambria"/>
        </w:rPr>
        <w:t>Code  :</w:t>
      </w:r>
      <w:proofErr w:type="gramEnd"/>
      <w:r w:rsidRPr="00880AAB">
        <w:rPr>
          <w:rFonts w:ascii="Cambria" w:hAnsi="Cambria"/>
        </w:rPr>
        <w:t xml:space="preserve">   CSE-34</w:t>
      </w:r>
      <w:r w:rsidR="00E5318C">
        <w:rPr>
          <w:rFonts w:ascii="Cambria" w:hAnsi="Cambria"/>
        </w:rPr>
        <w:t>3</w:t>
      </w:r>
    </w:p>
    <w:p w:rsidR="00880AAB" w:rsidRPr="00880AAB" w:rsidRDefault="00880AAB" w:rsidP="00880AAB">
      <w:pPr>
        <w:rPr>
          <w:rFonts w:ascii="Cambria" w:hAnsi="Cambria"/>
        </w:rPr>
      </w:pPr>
    </w:p>
    <w:p w:rsidR="00880AAB" w:rsidRPr="00880AAB" w:rsidRDefault="00880AAB" w:rsidP="00880AAB">
      <w:pPr>
        <w:ind w:left="720" w:hanging="360"/>
        <w:jc w:val="center"/>
        <w:rPr>
          <w:rFonts w:ascii="Cambria" w:hAnsi="Cambria"/>
        </w:rPr>
      </w:pPr>
    </w:p>
    <w:p w:rsidR="00880AAB" w:rsidRPr="00880AAB" w:rsidRDefault="00880AAB" w:rsidP="00880AAB">
      <w:pPr>
        <w:ind w:left="720" w:hanging="360"/>
        <w:jc w:val="center"/>
        <w:rPr>
          <w:rFonts w:ascii="Cambria" w:hAnsi="Cambria"/>
          <w:b/>
          <w:sz w:val="28"/>
          <w:szCs w:val="28"/>
        </w:rPr>
      </w:pPr>
      <w:r w:rsidRPr="00880AAB">
        <w:rPr>
          <w:rFonts w:ascii="Cambria" w:hAnsi="Cambria"/>
          <w:b/>
          <w:sz w:val="28"/>
          <w:szCs w:val="28"/>
        </w:rPr>
        <w:t>Submitted to</w:t>
      </w:r>
    </w:p>
    <w:p w:rsidR="00880AAB" w:rsidRPr="00880AAB" w:rsidRDefault="00880AAB" w:rsidP="00880AAB">
      <w:pPr>
        <w:spacing w:after="80" w:line="240" w:lineRule="auto"/>
        <w:ind w:left="714" w:hanging="357"/>
        <w:jc w:val="center"/>
        <w:rPr>
          <w:rFonts w:ascii="Cambria" w:hAnsi="Cambria"/>
        </w:rPr>
      </w:pPr>
      <w:proofErr w:type="spellStart"/>
      <w:r w:rsidRPr="00880AAB">
        <w:rPr>
          <w:rFonts w:ascii="Cambria" w:hAnsi="Cambria"/>
        </w:rPr>
        <w:t>Sweety</w:t>
      </w:r>
      <w:proofErr w:type="spellEnd"/>
      <w:r w:rsidRPr="00880AAB">
        <w:rPr>
          <w:rFonts w:ascii="Cambria" w:hAnsi="Cambria"/>
        </w:rPr>
        <w:t xml:space="preserve"> Lima</w:t>
      </w:r>
    </w:p>
    <w:p w:rsidR="00880AAB" w:rsidRPr="00880AAB" w:rsidRDefault="00880AAB" w:rsidP="00880AAB">
      <w:pPr>
        <w:spacing w:after="80" w:line="240" w:lineRule="auto"/>
        <w:ind w:left="714" w:hanging="357"/>
        <w:jc w:val="center"/>
        <w:rPr>
          <w:rFonts w:ascii="Cambria" w:hAnsi="Cambria"/>
        </w:rPr>
      </w:pPr>
      <w:r w:rsidRPr="00880AAB">
        <w:rPr>
          <w:rFonts w:ascii="Cambria" w:hAnsi="Cambria"/>
        </w:rPr>
        <w:t>Lecturer</w:t>
      </w:r>
    </w:p>
    <w:p w:rsidR="00880AAB" w:rsidRPr="00880AAB" w:rsidRDefault="00880AAB" w:rsidP="00880AAB">
      <w:pPr>
        <w:spacing w:after="80" w:line="240" w:lineRule="auto"/>
        <w:ind w:left="714" w:hanging="357"/>
        <w:jc w:val="center"/>
        <w:rPr>
          <w:rFonts w:ascii="Cambria" w:hAnsi="Cambria"/>
        </w:rPr>
      </w:pPr>
      <w:r w:rsidRPr="00880AAB">
        <w:rPr>
          <w:rFonts w:ascii="Cambria" w:hAnsi="Cambria"/>
        </w:rPr>
        <w:t>Department of Computer Science &amp; Engineering</w:t>
      </w:r>
    </w:p>
    <w:p w:rsidR="00880AAB" w:rsidRPr="00880AAB" w:rsidRDefault="00880AAB" w:rsidP="00880AAB">
      <w:pPr>
        <w:rPr>
          <w:rFonts w:ascii="Cambria" w:hAnsi="Cambria"/>
          <w:b/>
        </w:rPr>
      </w:pPr>
    </w:p>
    <w:p w:rsidR="00880AAB" w:rsidRPr="00880AAB" w:rsidRDefault="00880AAB" w:rsidP="00880AAB">
      <w:pPr>
        <w:rPr>
          <w:rFonts w:ascii="Cambria" w:hAnsi="Cambria"/>
          <w:b/>
        </w:rPr>
      </w:pPr>
    </w:p>
    <w:p w:rsidR="00880AAB" w:rsidRPr="00880AAB" w:rsidRDefault="00880AAB" w:rsidP="00880AAB">
      <w:pPr>
        <w:ind w:left="720" w:hanging="360"/>
        <w:jc w:val="center"/>
        <w:rPr>
          <w:rFonts w:ascii="Cambria" w:hAnsi="Cambria"/>
          <w:b/>
          <w:sz w:val="28"/>
          <w:szCs w:val="28"/>
        </w:rPr>
      </w:pPr>
      <w:r w:rsidRPr="00880AAB">
        <w:rPr>
          <w:rFonts w:ascii="Cambria" w:hAnsi="Cambria"/>
          <w:b/>
          <w:sz w:val="28"/>
          <w:szCs w:val="28"/>
        </w:rPr>
        <w:t>Submitted by</w:t>
      </w:r>
    </w:p>
    <w:p w:rsidR="00880AAB" w:rsidRPr="00880AAB" w:rsidRDefault="00880AAB" w:rsidP="00880AAB">
      <w:pPr>
        <w:spacing w:after="80"/>
        <w:ind w:left="714" w:hanging="357"/>
        <w:jc w:val="center"/>
        <w:rPr>
          <w:rFonts w:ascii="Cambria" w:hAnsi="Cambria"/>
        </w:rPr>
      </w:pPr>
      <w:r w:rsidRPr="00880AAB">
        <w:rPr>
          <w:rFonts w:ascii="Cambria" w:hAnsi="Cambria"/>
        </w:rPr>
        <w:t>Md. Oleraj Hossin-18192103072</w:t>
      </w:r>
    </w:p>
    <w:p w:rsidR="00880AAB" w:rsidRPr="00880AAB" w:rsidRDefault="00880AAB" w:rsidP="00880AAB">
      <w:pPr>
        <w:spacing w:after="80"/>
        <w:ind w:left="714" w:hanging="357"/>
        <w:jc w:val="center"/>
        <w:rPr>
          <w:rFonts w:ascii="Cambria" w:hAnsi="Cambria"/>
        </w:rPr>
      </w:pPr>
      <w:proofErr w:type="spellStart"/>
      <w:r>
        <w:rPr>
          <w:rFonts w:ascii="Cambria" w:hAnsi="Cambria"/>
        </w:rPr>
        <w:t>Ishmoth</w:t>
      </w:r>
      <w:proofErr w:type="spellEnd"/>
      <w:r>
        <w:rPr>
          <w:rFonts w:ascii="Cambria" w:hAnsi="Cambria"/>
        </w:rPr>
        <w:t xml:space="preserve"> </w:t>
      </w:r>
      <w:proofErr w:type="spellStart"/>
      <w:r>
        <w:rPr>
          <w:rFonts w:ascii="Cambria" w:hAnsi="Cambria"/>
        </w:rPr>
        <w:t>Ura</w:t>
      </w:r>
      <w:proofErr w:type="spellEnd"/>
      <w:r>
        <w:rPr>
          <w:rFonts w:ascii="Cambria" w:hAnsi="Cambria"/>
        </w:rPr>
        <w:t xml:space="preserve"> Nuri</w:t>
      </w:r>
      <w:r w:rsidRPr="00880AAB">
        <w:rPr>
          <w:rFonts w:ascii="Cambria" w:hAnsi="Cambria"/>
        </w:rPr>
        <w:t>-18192103</w:t>
      </w:r>
      <w:r>
        <w:rPr>
          <w:rFonts w:ascii="Cambria" w:hAnsi="Cambria"/>
        </w:rPr>
        <w:t>237</w:t>
      </w:r>
    </w:p>
    <w:p w:rsidR="00880AAB" w:rsidRPr="00880AAB" w:rsidRDefault="00880AAB" w:rsidP="00880AAB">
      <w:pPr>
        <w:spacing w:after="80"/>
        <w:ind w:left="714" w:hanging="357"/>
        <w:jc w:val="center"/>
        <w:rPr>
          <w:rFonts w:ascii="Cambria" w:hAnsi="Cambria"/>
        </w:rPr>
      </w:pPr>
      <w:proofErr w:type="spellStart"/>
      <w:r>
        <w:rPr>
          <w:rFonts w:ascii="Cambria" w:hAnsi="Cambria"/>
        </w:rPr>
        <w:t>Fahmida</w:t>
      </w:r>
      <w:proofErr w:type="spellEnd"/>
      <w:r>
        <w:rPr>
          <w:rFonts w:ascii="Cambria" w:hAnsi="Cambria"/>
        </w:rPr>
        <w:t xml:space="preserve"> Ahmed Feha</w:t>
      </w:r>
      <w:r w:rsidRPr="00880AAB">
        <w:rPr>
          <w:rFonts w:ascii="Cambria" w:hAnsi="Cambria"/>
        </w:rPr>
        <w:t>-181921030</w:t>
      </w:r>
      <w:r>
        <w:rPr>
          <w:rFonts w:ascii="Cambria" w:hAnsi="Cambria"/>
        </w:rPr>
        <w:t>55</w:t>
      </w:r>
    </w:p>
    <w:p w:rsidR="00880AAB" w:rsidRPr="00880AAB" w:rsidRDefault="00880AAB" w:rsidP="00880AAB">
      <w:pPr>
        <w:spacing w:after="80"/>
        <w:ind w:left="714" w:hanging="357"/>
        <w:jc w:val="center"/>
        <w:rPr>
          <w:rFonts w:ascii="Cambria" w:hAnsi="Cambria"/>
        </w:rPr>
      </w:pPr>
      <w:proofErr w:type="spellStart"/>
      <w:r>
        <w:rPr>
          <w:rFonts w:ascii="Cambria" w:hAnsi="Cambria"/>
        </w:rPr>
        <w:t>Sadeka</w:t>
      </w:r>
      <w:proofErr w:type="spellEnd"/>
      <w:r>
        <w:rPr>
          <w:rFonts w:ascii="Cambria" w:hAnsi="Cambria"/>
        </w:rPr>
        <w:t xml:space="preserve"> Jafrin</w:t>
      </w:r>
      <w:r w:rsidRPr="00880AAB">
        <w:rPr>
          <w:rFonts w:ascii="Cambria" w:hAnsi="Cambria"/>
        </w:rPr>
        <w:t>-181921030</w:t>
      </w:r>
      <w:r>
        <w:rPr>
          <w:rFonts w:ascii="Cambria" w:hAnsi="Cambria"/>
        </w:rPr>
        <w:t>69</w:t>
      </w:r>
    </w:p>
    <w:p w:rsidR="00880AAB" w:rsidRPr="00880AAB" w:rsidRDefault="00880AAB" w:rsidP="00880AAB">
      <w:pPr>
        <w:ind w:left="720" w:hanging="360"/>
        <w:jc w:val="center"/>
        <w:rPr>
          <w:rFonts w:ascii="Cambria" w:hAnsi="Cambria"/>
          <w:b/>
        </w:rPr>
      </w:pPr>
    </w:p>
    <w:p w:rsidR="00880AAB" w:rsidRPr="00880AAB" w:rsidRDefault="00880AAB" w:rsidP="00880AAB">
      <w:pPr>
        <w:rPr>
          <w:rFonts w:ascii="Cambria" w:hAnsi="Cambria"/>
        </w:rPr>
      </w:pPr>
    </w:p>
    <w:p w:rsidR="00880AAB" w:rsidRPr="00880AAB" w:rsidRDefault="00880AAB" w:rsidP="00880AAB">
      <w:pPr>
        <w:rPr>
          <w:rFonts w:ascii="Cambria" w:hAnsi="Cambria"/>
        </w:rPr>
      </w:pPr>
    </w:p>
    <w:p w:rsidR="00880AAB" w:rsidRPr="00880AAB" w:rsidRDefault="00880AAB" w:rsidP="00880AAB">
      <w:pPr>
        <w:rPr>
          <w:rFonts w:ascii="Cambria" w:hAnsi="Cambria"/>
        </w:rPr>
      </w:pPr>
    </w:p>
    <w:p w:rsidR="00880AAB" w:rsidRPr="00880AAB" w:rsidRDefault="00880AAB" w:rsidP="00880AAB">
      <w:pPr>
        <w:ind w:left="720" w:hanging="360"/>
        <w:jc w:val="center"/>
        <w:rPr>
          <w:rFonts w:ascii="Cambria" w:hAnsi="Cambria"/>
          <w:color w:val="E29E4A" w:themeColor="accent1" w:themeShade="BF"/>
        </w:rPr>
      </w:pPr>
      <w:r w:rsidRPr="00880AAB">
        <w:rPr>
          <w:rFonts w:ascii="Cambria" w:hAnsi="Cambria"/>
          <w:color w:val="E29E4A" w:themeColor="accent1" w:themeShade="BF"/>
        </w:rPr>
        <w:t xml:space="preserve">Date of Submission: </w:t>
      </w:r>
      <w:r>
        <w:rPr>
          <w:rFonts w:ascii="Cambria" w:hAnsi="Cambria"/>
          <w:color w:val="E29E4A" w:themeColor="accent1" w:themeShade="BF"/>
        </w:rPr>
        <w:t>03</w:t>
      </w:r>
      <w:r w:rsidRPr="00880AAB">
        <w:rPr>
          <w:rFonts w:ascii="Cambria" w:hAnsi="Cambria"/>
          <w:color w:val="E29E4A" w:themeColor="accent1" w:themeShade="BF"/>
        </w:rPr>
        <w:t>.0</w:t>
      </w:r>
      <w:r>
        <w:rPr>
          <w:rFonts w:ascii="Cambria" w:hAnsi="Cambria"/>
          <w:color w:val="E29E4A" w:themeColor="accent1" w:themeShade="BF"/>
        </w:rPr>
        <w:t>3</w:t>
      </w:r>
      <w:r w:rsidRPr="00880AAB">
        <w:rPr>
          <w:rFonts w:ascii="Cambria" w:hAnsi="Cambria"/>
          <w:color w:val="E29E4A" w:themeColor="accent1" w:themeShade="BF"/>
        </w:rPr>
        <w:t>.2022</w:t>
      </w:r>
    </w:p>
    <w:p w:rsidR="00BA31C4" w:rsidRPr="005B04BC" w:rsidRDefault="00723720" w:rsidP="00500190">
      <w:pPr>
        <w:pStyle w:val="Heading1"/>
      </w:pPr>
      <w:bookmarkStart w:id="1" w:name="_Toc97068531"/>
      <w:bookmarkEnd w:id="0"/>
      <w:r>
        <w:rPr>
          <w:bCs/>
        </w:rPr>
        <w:lastRenderedPageBreak/>
        <w:t>1</w:t>
      </w:r>
      <w:r w:rsidR="00500190" w:rsidRPr="005B04BC">
        <w:rPr>
          <w:bCs/>
        </w:rPr>
        <w:t xml:space="preserve">. </w:t>
      </w:r>
      <w:r w:rsidR="005B04BC" w:rsidRPr="005B04BC">
        <w:rPr>
          <w:bCs/>
        </w:rPr>
        <w:t>Project Proposal</w:t>
      </w:r>
      <w:bookmarkEnd w:id="1"/>
    </w:p>
    <w:p w:rsidR="00087572" w:rsidRPr="00087572" w:rsidRDefault="00E5318C" w:rsidP="00E5318C">
      <w:pPr>
        <w:pStyle w:val="ListBullet"/>
        <w:numPr>
          <w:ilvl w:val="0"/>
          <w:numId w:val="0"/>
        </w:numPr>
        <w:jc w:val="both"/>
        <w:rPr>
          <w:rFonts w:ascii="Cambria" w:hAnsi="Cambria"/>
        </w:rPr>
      </w:pPr>
      <w:r w:rsidRPr="00087572">
        <w:rPr>
          <w:rFonts w:ascii="Cambria" w:hAnsi="Cambria"/>
        </w:rPr>
        <w:t>As Per Instruction, According to Our Honorable Mam “</w:t>
      </w:r>
      <w:proofErr w:type="spellStart"/>
      <w:r w:rsidRPr="00087572">
        <w:rPr>
          <w:rFonts w:ascii="Cambria" w:hAnsi="Cambria"/>
        </w:rPr>
        <w:t>Sweety</w:t>
      </w:r>
      <w:proofErr w:type="spellEnd"/>
      <w:r w:rsidRPr="00087572">
        <w:rPr>
          <w:rFonts w:ascii="Cambria" w:hAnsi="Cambria"/>
        </w:rPr>
        <w:t xml:space="preserve"> </w:t>
      </w:r>
      <w:proofErr w:type="spellStart"/>
      <w:r w:rsidRPr="00087572">
        <w:rPr>
          <w:rFonts w:ascii="Cambria" w:hAnsi="Cambria"/>
        </w:rPr>
        <w:t>Lema</w:t>
      </w:r>
      <w:proofErr w:type="spellEnd"/>
      <w:r w:rsidRPr="00087572">
        <w:rPr>
          <w:rFonts w:ascii="Cambria" w:hAnsi="Cambria"/>
        </w:rPr>
        <w:t xml:space="preserve">”, we choose our Project to complete. </w:t>
      </w:r>
    </w:p>
    <w:p w:rsidR="00723720" w:rsidRDefault="00E5318C" w:rsidP="00E5318C">
      <w:pPr>
        <w:pStyle w:val="ListBullet"/>
        <w:numPr>
          <w:ilvl w:val="0"/>
          <w:numId w:val="0"/>
        </w:numPr>
        <w:jc w:val="both"/>
        <w:rPr>
          <w:rFonts w:ascii="Cambria" w:hAnsi="Cambria"/>
        </w:rPr>
      </w:pPr>
      <w:r w:rsidRPr="00087572">
        <w:rPr>
          <w:rFonts w:ascii="Cambria" w:hAnsi="Cambria"/>
        </w:rPr>
        <w:t xml:space="preserve">We choose a simple and unique Project Idea, it is </w:t>
      </w:r>
      <w:r w:rsidRPr="00723720">
        <w:rPr>
          <w:rFonts w:ascii="Cambria" w:hAnsi="Cambria"/>
          <w:b/>
        </w:rPr>
        <w:t>“</w:t>
      </w:r>
      <w:r w:rsidR="00723720" w:rsidRPr="00723720">
        <w:rPr>
          <w:rFonts w:ascii="Cambria" w:hAnsi="Cambria"/>
          <w:b/>
        </w:rPr>
        <w:t>CITY LIFE &amp; 3D CLASSROOM</w:t>
      </w:r>
      <w:r w:rsidRPr="00723720">
        <w:rPr>
          <w:rFonts w:ascii="Cambria" w:hAnsi="Cambria"/>
          <w:b/>
        </w:rPr>
        <w:t>”</w:t>
      </w:r>
      <w:r w:rsidRPr="00087572">
        <w:rPr>
          <w:rFonts w:ascii="Cambria" w:hAnsi="Cambria"/>
        </w:rPr>
        <w:t>.</w:t>
      </w:r>
      <w:r w:rsidR="00087572" w:rsidRPr="00087572">
        <w:rPr>
          <w:rFonts w:ascii="Cambria" w:hAnsi="Cambria"/>
        </w:rPr>
        <w:t xml:space="preserve"> In our system we provide some </w:t>
      </w:r>
      <w:r w:rsidR="00087572" w:rsidRPr="00087572">
        <w:rPr>
          <w:rFonts w:ascii="Cambria" w:hAnsi="Cambria"/>
          <w:color w:val="0090A2" w:themeColor="text2" w:themeTint="BF"/>
        </w:rPr>
        <w:t>menu items</w:t>
      </w:r>
      <w:r w:rsidR="00087572" w:rsidRPr="00087572">
        <w:rPr>
          <w:rFonts w:ascii="Cambria" w:hAnsi="Cambria"/>
        </w:rPr>
        <w:t xml:space="preserve">. Before </w:t>
      </w:r>
      <w:r w:rsidR="00087572" w:rsidRPr="00087572">
        <w:rPr>
          <w:rFonts w:ascii="Cambria" w:hAnsi="Cambria"/>
          <w:color w:val="0090A2" w:themeColor="text2" w:themeTint="BF"/>
        </w:rPr>
        <w:t>menu items</w:t>
      </w:r>
      <w:r w:rsidR="00087572" w:rsidRPr="00087572">
        <w:rPr>
          <w:rFonts w:ascii="Cambria" w:hAnsi="Cambria"/>
        </w:rPr>
        <w:t xml:space="preserve">, we will display a loading screen. </w:t>
      </w:r>
      <w:r w:rsidR="00087572">
        <w:rPr>
          <w:rFonts w:ascii="Cambria" w:hAnsi="Cambria"/>
        </w:rPr>
        <w:t xml:space="preserve">Then, </w:t>
      </w:r>
      <w:proofErr w:type="gramStart"/>
      <w:r w:rsidR="00087572" w:rsidRPr="00087572">
        <w:rPr>
          <w:rFonts w:ascii="Cambria" w:hAnsi="Cambria"/>
        </w:rPr>
        <w:t>There</w:t>
      </w:r>
      <w:proofErr w:type="gramEnd"/>
      <w:r w:rsidR="00087572" w:rsidRPr="00087572">
        <w:rPr>
          <w:rFonts w:ascii="Cambria" w:hAnsi="Cambria"/>
        </w:rPr>
        <w:t xml:space="preserve"> will be few menu to go, </w:t>
      </w:r>
      <w:r w:rsidR="00723720">
        <w:rPr>
          <w:rFonts w:ascii="Cambria" w:hAnsi="Cambria"/>
        </w:rPr>
        <w:t>City life Scenario</w:t>
      </w:r>
      <w:r w:rsidR="00087572" w:rsidRPr="00087572">
        <w:rPr>
          <w:rFonts w:ascii="Cambria" w:hAnsi="Cambria"/>
        </w:rPr>
        <w:t xml:space="preserve">, </w:t>
      </w:r>
      <w:r w:rsidR="00723720">
        <w:rPr>
          <w:rFonts w:ascii="Cambria" w:hAnsi="Cambria"/>
        </w:rPr>
        <w:t>Color Game, 3D Classroom</w:t>
      </w:r>
      <w:r w:rsidR="00087572" w:rsidRPr="00087572">
        <w:rPr>
          <w:rFonts w:ascii="Cambria" w:hAnsi="Cambria"/>
        </w:rPr>
        <w:t xml:space="preserve">, </w:t>
      </w:r>
      <w:r w:rsidR="00723720">
        <w:rPr>
          <w:rFonts w:ascii="Cambria" w:hAnsi="Cambria"/>
        </w:rPr>
        <w:t>About</w:t>
      </w:r>
      <w:r w:rsidR="00087572" w:rsidRPr="00087572">
        <w:rPr>
          <w:rFonts w:ascii="Cambria" w:hAnsi="Cambria"/>
        </w:rPr>
        <w:t>, Exit. User will choice as they need.</w:t>
      </w:r>
    </w:p>
    <w:p w:rsidR="00723720" w:rsidRDefault="00723720" w:rsidP="00723720">
      <w:pPr>
        <w:pStyle w:val="ListBullet2"/>
        <w:numPr>
          <w:ilvl w:val="0"/>
          <w:numId w:val="0"/>
        </w:numPr>
        <w:rPr>
          <w:rFonts w:ascii="Cambria" w:hAnsi="Cambria"/>
        </w:rPr>
      </w:pPr>
      <w:r w:rsidRPr="00087572">
        <w:rPr>
          <w:rFonts w:ascii="Cambria" w:hAnsi="Cambria"/>
        </w:rPr>
        <w:t xml:space="preserve">Our Project is </w:t>
      </w:r>
      <w:r w:rsidRPr="00723720">
        <w:rPr>
          <w:rFonts w:ascii="Cambria" w:hAnsi="Cambria"/>
          <w:b/>
        </w:rPr>
        <w:t>“CITY LIFE &amp; 3D CLASSROOM”</w:t>
      </w:r>
      <w:r>
        <w:rPr>
          <w:rFonts w:ascii="Cambria" w:hAnsi="Cambria"/>
          <w:b/>
        </w:rPr>
        <w:t xml:space="preserve">. </w:t>
      </w:r>
      <w:r w:rsidRPr="00087572">
        <w:rPr>
          <w:rFonts w:ascii="Cambria" w:hAnsi="Cambria"/>
        </w:rPr>
        <w:t>Here is briefly discussion about our model.</w:t>
      </w:r>
      <w:r>
        <w:rPr>
          <w:rFonts w:ascii="Cambria" w:hAnsi="Cambria"/>
        </w:rPr>
        <w:t xml:space="preserve"> </w:t>
      </w:r>
    </w:p>
    <w:p w:rsidR="00723720" w:rsidRDefault="00723720" w:rsidP="00723720">
      <w:pPr>
        <w:pStyle w:val="ListBullet2"/>
        <w:numPr>
          <w:ilvl w:val="0"/>
          <w:numId w:val="0"/>
        </w:numPr>
        <w:rPr>
          <w:rFonts w:ascii="Cambria" w:hAnsi="Cambria"/>
        </w:rPr>
      </w:pPr>
      <w:r>
        <w:rPr>
          <w:rFonts w:ascii="Cambria" w:hAnsi="Cambria"/>
        </w:rPr>
        <w:t>In our Model, A loading screen will appear then it shows some menu items. User will choice item as they need.</w:t>
      </w:r>
    </w:p>
    <w:p w:rsidR="00723720" w:rsidRDefault="00723720" w:rsidP="00723720">
      <w:pPr>
        <w:pStyle w:val="ListBullet2"/>
        <w:numPr>
          <w:ilvl w:val="0"/>
          <w:numId w:val="0"/>
        </w:numPr>
        <w:rPr>
          <w:rFonts w:ascii="Cambria" w:hAnsi="Cambria"/>
        </w:rPr>
      </w:pPr>
      <w:r>
        <w:rPr>
          <w:rFonts w:ascii="Cambria" w:hAnsi="Cambria"/>
        </w:rPr>
        <w:t>Menu Item list:</w:t>
      </w:r>
    </w:p>
    <w:p w:rsidR="00723720" w:rsidRDefault="00723720" w:rsidP="00723720">
      <w:pPr>
        <w:pStyle w:val="ListBullet2"/>
        <w:numPr>
          <w:ilvl w:val="0"/>
          <w:numId w:val="42"/>
        </w:numPr>
        <w:rPr>
          <w:rFonts w:ascii="Cambria" w:hAnsi="Cambria"/>
        </w:rPr>
      </w:pPr>
      <w:r>
        <w:rPr>
          <w:rFonts w:ascii="Cambria" w:hAnsi="Cambria"/>
        </w:rPr>
        <w:t>City life Scenario</w:t>
      </w:r>
    </w:p>
    <w:p w:rsidR="00723720" w:rsidRDefault="00723720" w:rsidP="00723720">
      <w:pPr>
        <w:pStyle w:val="ListBullet2"/>
        <w:numPr>
          <w:ilvl w:val="0"/>
          <w:numId w:val="42"/>
        </w:numPr>
        <w:rPr>
          <w:rFonts w:ascii="Cambria" w:hAnsi="Cambria"/>
        </w:rPr>
      </w:pPr>
      <w:r>
        <w:rPr>
          <w:rFonts w:ascii="Cambria" w:hAnsi="Cambria"/>
        </w:rPr>
        <w:t>3D Classroom</w:t>
      </w:r>
    </w:p>
    <w:p w:rsidR="00723720" w:rsidRDefault="00723720" w:rsidP="00723720">
      <w:pPr>
        <w:pStyle w:val="ListBullet2"/>
        <w:numPr>
          <w:ilvl w:val="0"/>
          <w:numId w:val="42"/>
        </w:numPr>
        <w:rPr>
          <w:rFonts w:ascii="Cambria" w:hAnsi="Cambria"/>
        </w:rPr>
      </w:pPr>
      <w:r>
        <w:rPr>
          <w:rFonts w:ascii="Cambria" w:hAnsi="Cambria"/>
        </w:rPr>
        <w:t>2D Color game</w:t>
      </w:r>
    </w:p>
    <w:p w:rsidR="00723720" w:rsidRDefault="00723720" w:rsidP="00723720">
      <w:pPr>
        <w:pStyle w:val="ListBullet2"/>
        <w:numPr>
          <w:ilvl w:val="0"/>
          <w:numId w:val="42"/>
        </w:numPr>
        <w:rPr>
          <w:rFonts w:ascii="Cambria" w:hAnsi="Cambria"/>
        </w:rPr>
      </w:pPr>
      <w:r>
        <w:rPr>
          <w:rFonts w:ascii="Cambria" w:hAnsi="Cambria"/>
        </w:rPr>
        <w:t>Help</w:t>
      </w:r>
    </w:p>
    <w:p w:rsidR="009F59FC" w:rsidRPr="009F59FC" w:rsidRDefault="00723720" w:rsidP="009F59FC">
      <w:pPr>
        <w:pStyle w:val="ListBullet2"/>
        <w:numPr>
          <w:ilvl w:val="0"/>
          <w:numId w:val="42"/>
        </w:numPr>
        <w:rPr>
          <w:rFonts w:ascii="Cambria" w:hAnsi="Cambria"/>
        </w:rPr>
      </w:pPr>
      <w:r>
        <w:rPr>
          <w:rFonts w:ascii="Cambria" w:hAnsi="Cambria"/>
        </w:rPr>
        <w:t>Exit</w:t>
      </w:r>
    </w:p>
    <w:p w:rsidR="0011236F" w:rsidRDefault="00723720" w:rsidP="00723720">
      <w:pPr>
        <w:pStyle w:val="ListBullet2"/>
        <w:numPr>
          <w:ilvl w:val="0"/>
          <w:numId w:val="0"/>
        </w:numPr>
        <w:rPr>
          <w:rFonts w:ascii="Cambria" w:hAnsi="Cambria"/>
        </w:rPr>
      </w:pPr>
      <w:r w:rsidRPr="009F59FC">
        <w:rPr>
          <w:rFonts w:ascii="Cambria" w:hAnsi="Cambria"/>
          <w:b/>
        </w:rPr>
        <w:t xml:space="preserve">City </w:t>
      </w:r>
      <w:proofErr w:type="gramStart"/>
      <w:r w:rsidRPr="009F59FC">
        <w:rPr>
          <w:rFonts w:ascii="Cambria" w:hAnsi="Cambria"/>
          <w:b/>
        </w:rPr>
        <w:t>life :</w:t>
      </w:r>
      <w:proofErr w:type="gramEnd"/>
      <w:r>
        <w:rPr>
          <w:rFonts w:ascii="Cambria" w:hAnsi="Cambria"/>
        </w:rPr>
        <w:t xml:space="preserve"> In this system, We provide a city life graphical art work. Day and night mood available, and it can be controlled with keyboard. </w:t>
      </w:r>
      <w:r w:rsidR="009F59FC">
        <w:rPr>
          <w:rFonts w:ascii="Cambria" w:hAnsi="Cambria"/>
        </w:rPr>
        <w:t>In day mood there is moving car, we can control speed also can stop and start the car. In the sky, there will be birds in day mood and plane in night mood. This system is fully keyboard controlled system.</w:t>
      </w:r>
    </w:p>
    <w:p w:rsidR="009F59FC" w:rsidRDefault="009F59FC" w:rsidP="00723720">
      <w:pPr>
        <w:pStyle w:val="ListBullet2"/>
        <w:numPr>
          <w:ilvl w:val="0"/>
          <w:numId w:val="0"/>
        </w:numPr>
        <w:rPr>
          <w:rFonts w:ascii="Cambria" w:hAnsi="Cambria"/>
        </w:rPr>
      </w:pPr>
    </w:p>
    <w:p w:rsidR="009F59FC" w:rsidRDefault="009F59FC" w:rsidP="00723720">
      <w:pPr>
        <w:pStyle w:val="ListBullet2"/>
        <w:numPr>
          <w:ilvl w:val="0"/>
          <w:numId w:val="0"/>
        </w:numPr>
        <w:rPr>
          <w:rFonts w:ascii="Cambria" w:hAnsi="Cambria"/>
        </w:rPr>
      </w:pPr>
      <w:r w:rsidRPr="009F59FC">
        <w:rPr>
          <w:rFonts w:ascii="Cambria" w:hAnsi="Cambria"/>
          <w:b/>
        </w:rPr>
        <w:t>3D Classroom:</w:t>
      </w:r>
      <w:r>
        <w:rPr>
          <w:rFonts w:ascii="Cambria" w:hAnsi="Cambria"/>
        </w:rPr>
        <w:t xml:space="preserve"> In this system, we designed a hole classroom with char, table, desk, board, fan, light and window. We can on or off lights, also can move our camera angle. We can turn on or off the fan and open or close the window. All the operation can be controlled with keyboard. It also includes 3D Transformation and transition.</w:t>
      </w:r>
    </w:p>
    <w:p w:rsidR="009F59FC" w:rsidRDefault="009F59FC" w:rsidP="00723720">
      <w:pPr>
        <w:pStyle w:val="ListBullet2"/>
        <w:numPr>
          <w:ilvl w:val="0"/>
          <w:numId w:val="0"/>
        </w:numPr>
        <w:rPr>
          <w:rFonts w:ascii="Cambria" w:hAnsi="Cambria"/>
        </w:rPr>
      </w:pPr>
    </w:p>
    <w:p w:rsidR="009F59FC" w:rsidRDefault="009F59FC" w:rsidP="00723720">
      <w:pPr>
        <w:pStyle w:val="ListBullet2"/>
        <w:numPr>
          <w:ilvl w:val="0"/>
          <w:numId w:val="0"/>
        </w:numPr>
        <w:rPr>
          <w:rFonts w:ascii="Cambria" w:hAnsi="Cambria"/>
        </w:rPr>
      </w:pPr>
      <w:r w:rsidRPr="009F59FC">
        <w:rPr>
          <w:rFonts w:ascii="Cambria" w:hAnsi="Cambria"/>
          <w:b/>
        </w:rPr>
        <w:t>Color Game:</w:t>
      </w:r>
      <w:r>
        <w:rPr>
          <w:rFonts w:ascii="Cambria" w:hAnsi="Cambria"/>
        </w:rPr>
        <w:t xml:space="preserve"> In this, there is some object we provided. Used Need to color the object according their need. It’s a 2D system.</w:t>
      </w:r>
    </w:p>
    <w:p w:rsidR="009F59FC" w:rsidRDefault="009F59FC" w:rsidP="00723720">
      <w:pPr>
        <w:pStyle w:val="ListBullet2"/>
        <w:numPr>
          <w:ilvl w:val="0"/>
          <w:numId w:val="0"/>
        </w:numPr>
        <w:rPr>
          <w:rFonts w:ascii="Cambria" w:hAnsi="Cambria"/>
        </w:rPr>
      </w:pPr>
    </w:p>
    <w:p w:rsidR="00D27AF8" w:rsidRPr="00614293" w:rsidRDefault="009F59FC" w:rsidP="005B04BC">
      <w:pPr>
        <w:pStyle w:val="Heading1"/>
      </w:pPr>
      <w:bookmarkStart w:id="2" w:name="_Toc97068533"/>
      <w:r>
        <w:lastRenderedPageBreak/>
        <w:t>2</w:t>
      </w:r>
      <w:r w:rsidR="005B04BC">
        <w:t>. Impleme</w:t>
      </w:r>
      <w:bookmarkStart w:id="3" w:name="_GoBack"/>
      <w:bookmarkEnd w:id="3"/>
      <w:r w:rsidR="005B04BC">
        <w:t>ntation</w:t>
      </w:r>
      <w:bookmarkEnd w:id="2"/>
    </w:p>
    <w:p w:rsidR="0011236F" w:rsidRPr="0011236F" w:rsidRDefault="00E5318C" w:rsidP="0011236F">
      <w:pPr>
        <w:jc w:val="both"/>
        <w:rPr>
          <w:rFonts w:ascii="Cambria" w:hAnsi="Cambria"/>
        </w:rPr>
      </w:pPr>
      <w:r w:rsidRPr="0011236F">
        <w:rPr>
          <w:rFonts w:ascii="Cambria" w:hAnsi="Cambria"/>
        </w:rPr>
        <w:t>We Choose our project and express our ideas. Now it’s time to implement our project.</w:t>
      </w:r>
    </w:p>
    <w:p w:rsidR="00B24769" w:rsidRDefault="00E5318C" w:rsidP="0011236F">
      <w:pPr>
        <w:jc w:val="both"/>
        <w:rPr>
          <w:rFonts w:ascii="Cambria" w:hAnsi="Cambria"/>
        </w:rPr>
      </w:pPr>
      <w:r w:rsidRPr="0011236F">
        <w:rPr>
          <w:rFonts w:ascii="Cambria" w:hAnsi="Cambria"/>
        </w:rPr>
        <w:t xml:space="preserve">Our project will be 2D and 3D both according to ours needs. </w:t>
      </w:r>
      <w:r w:rsidR="0011236F">
        <w:rPr>
          <w:rFonts w:ascii="Cambria" w:hAnsi="Cambria"/>
        </w:rPr>
        <w:t xml:space="preserve"> We will be use </w:t>
      </w:r>
      <w:proofErr w:type="spellStart"/>
      <w:r w:rsidR="0011236F" w:rsidRPr="0011236F">
        <w:rPr>
          <w:rFonts w:ascii="Cambria" w:hAnsi="Cambria"/>
          <w:color w:val="0090A2" w:themeColor="text2" w:themeTint="BF"/>
        </w:rPr>
        <w:t>Codeblocks</w:t>
      </w:r>
      <w:proofErr w:type="spellEnd"/>
      <w:r w:rsidR="0011236F">
        <w:rPr>
          <w:rFonts w:ascii="Cambria" w:hAnsi="Cambria"/>
        </w:rPr>
        <w:t xml:space="preserve"> for our system implementation. </w:t>
      </w:r>
      <w:r w:rsidR="00470120">
        <w:rPr>
          <w:rFonts w:ascii="Cambria" w:hAnsi="Cambria"/>
        </w:rPr>
        <w:t xml:space="preserve"> We use “</w:t>
      </w:r>
      <w:proofErr w:type="spellStart"/>
      <w:r w:rsidR="00470120">
        <w:rPr>
          <w:rFonts w:ascii="Cambria" w:hAnsi="Cambria"/>
        </w:rPr>
        <w:t>graphics.h</w:t>
      </w:r>
      <w:proofErr w:type="spellEnd"/>
      <w:r w:rsidR="00470120">
        <w:rPr>
          <w:rFonts w:ascii="Cambria" w:hAnsi="Cambria"/>
        </w:rPr>
        <w:t>” library function to system design and “</w:t>
      </w:r>
      <w:proofErr w:type="spellStart"/>
      <w:r w:rsidR="00470120">
        <w:rPr>
          <w:rFonts w:ascii="Cambria" w:hAnsi="Cambria"/>
        </w:rPr>
        <w:t>conio.h</w:t>
      </w:r>
      <w:proofErr w:type="spellEnd"/>
      <w:r w:rsidR="00470120">
        <w:rPr>
          <w:rFonts w:ascii="Cambria" w:hAnsi="Cambria"/>
        </w:rPr>
        <w:t xml:space="preserve">” for equational deployment. We added few more library </w:t>
      </w:r>
      <w:proofErr w:type="gramStart"/>
      <w:r w:rsidR="00470120">
        <w:rPr>
          <w:rFonts w:ascii="Cambria" w:hAnsi="Cambria"/>
        </w:rPr>
        <w:t>function</w:t>
      </w:r>
      <w:proofErr w:type="gramEnd"/>
      <w:r w:rsidR="00470120">
        <w:rPr>
          <w:rFonts w:ascii="Cambria" w:hAnsi="Cambria"/>
        </w:rPr>
        <w:t xml:space="preserve"> to full fill our system design.</w:t>
      </w:r>
    </w:p>
    <w:p w:rsidR="00B24769" w:rsidRDefault="00B24769" w:rsidP="0011236F">
      <w:pPr>
        <w:jc w:val="both"/>
        <w:rPr>
          <w:rFonts w:ascii="Cambria" w:hAnsi="Cambria"/>
        </w:rPr>
      </w:pPr>
    </w:p>
    <w:p w:rsidR="00B24769" w:rsidRPr="0011236F" w:rsidRDefault="00B24769" w:rsidP="00B24769">
      <w:pPr>
        <w:jc w:val="both"/>
        <w:rPr>
          <w:rFonts w:ascii="Cambria" w:hAnsi="Cambria"/>
        </w:rPr>
      </w:pPr>
      <w:r>
        <w:rPr>
          <w:rFonts w:ascii="Cambria" w:hAnsi="Cambria"/>
          <w:noProof/>
        </w:rPr>
        <mc:AlternateContent>
          <mc:Choice Requires="wps">
            <w:drawing>
              <wp:anchor distT="0" distB="0" distL="114300" distR="114300" simplePos="0" relativeHeight="251667456" behindDoc="0" locked="0" layoutInCell="1" allowOverlap="1" wp14:anchorId="33901AFC" wp14:editId="3A6810CF">
                <wp:simplePos x="0" y="0"/>
                <wp:positionH relativeFrom="column">
                  <wp:posOffset>3181350</wp:posOffset>
                </wp:positionH>
                <wp:positionV relativeFrom="paragraph">
                  <wp:posOffset>539115</wp:posOffset>
                </wp:positionV>
                <wp:extent cx="2533650" cy="914400"/>
                <wp:effectExtent l="0" t="0" r="76200" b="76200"/>
                <wp:wrapNone/>
                <wp:docPr id="12" name="Straight Arrow Connector 12"/>
                <wp:cNvGraphicFramePr/>
                <a:graphic xmlns:a="http://schemas.openxmlformats.org/drawingml/2006/main">
                  <a:graphicData uri="http://schemas.microsoft.com/office/word/2010/wordprocessingShape">
                    <wps:wsp>
                      <wps:cNvCnPr/>
                      <wps:spPr>
                        <a:xfrm>
                          <a:off x="0" y="0"/>
                          <a:ext cx="253365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93EB703" id="_x0000_t32" coordsize="21600,21600" o:spt="32" o:oned="t" path="m,l21600,21600e" filled="f">
                <v:path arrowok="t" fillok="f" o:connecttype="none"/>
                <o:lock v:ext="edit" shapetype="t"/>
              </v:shapetype>
              <v:shape id="Straight Arrow Connector 12" o:spid="_x0000_s1026" type="#_x0000_t32" style="position:absolute;margin-left:250.5pt;margin-top:42.45pt;width:199.5pt;height:1in;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" strokecolor="#f0cda1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6432" behindDoc="0" locked="0" layoutInCell="1" allowOverlap="1" wp14:anchorId="4559B82E" wp14:editId="1DFB9488">
                <wp:simplePos x="0" y="0"/>
                <wp:positionH relativeFrom="column">
                  <wp:posOffset>3190874</wp:posOffset>
                </wp:positionH>
                <wp:positionV relativeFrom="paragraph">
                  <wp:posOffset>539115</wp:posOffset>
                </wp:positionV>
                <wp:extent cx="1038225" cy="933450"/>
                <wp:effectExtent l="0" t="0" r="66675" b="57150"/>
                <wp:wrapNone/>
                <wp:docPr id="11" name="Straight Arrow Connector 11"/>
                <wp:cNvGraphicFramePr/>
                <a:graphic xmlns:a="http://schemas.openxmlformats.org/drawingml/2006/main">
                  <a:graphicData uri="http://schemas.microsoft.com/office/word/2010/wordprocessingShape">
                    <wps:wsp>
                      <wps:cNvCnPr/>
                      <wps:spPr>
                        <a:xfrm>
                          <a:off x="0" y="0"/>
                          <a:ext cx="1038225"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B7C5D" id="Straight Arrow Connector 11" o:spid="_x0000_s1026" type="#_x0000_t32" style="position:absolute;margin-left:251.25pt;margin-top:42.45pt;width:81.75pt;height:7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" strokecolor="#f0cda1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5408" behindDoc="0" locked="0" layoutInCell="1" allowOverlap="1" wp14:anchorId="577DD463" wp14:editId="1149AF89">
                <wp:simplePos x="0" y="0"/>
                <wp:positionH relativeFrom="column">
                  <wp:posOffset>2714625</wp:posOffset>
                </wp:positionH>
                <wp:positionV relativeFrom="paragraph">
                  <wp:posOffset>529589</wp:posOffset>
                </wp:positionV>
                <wp:extent cx="476250" cy="981075"/>
                <wp:effectExtent l="38100" t="0" r="19050" b="47625"/>
                <wp:wrapNone/>
                <wp:docPr id="10" name="Straight Arrow Connector 10"/>
                <wp:cNvGraphicFramePr/>
                <a:graphic xmlns:a="http://schemas.openxmlformats.org/drawingml/2006/main">
                  <a:graphicData uri="http://schemas.microsoft.com/office/word/2010/wordprocessingShape">
                    <wps:wsp>
                      <wps:cNvCnPr/>
                      <wps:spPr>
                        <a:xfrm flipH="1">
                          <a:off x="0" y="0"/>
                          <a:ext cx="47625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3FF7F0" id="Straight Arrow Connector 10" o:spid="_x0000_s1026" type="#_x0000_t32" style="position:absolute;margin-left:213.75pt;margin-top:41.7pt;width:37.5pt;height:77.2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" strokecolor="#f0cda1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4384" behindDoc="0" locked="0" layoutInCell="1" allowOverlap="1" wp14:anchorId="52DFDEE1" wp14:editId="71763BD8">
                <wp:simplePos x="0" y="0"/>
                <wp:positionH relativeFrom="column">
                  <wp:posOffset>895350</wp:posOffset>
                </wp:positionH>
                <wp:positionV relativeFrom="paragraph">
                  <wp:posOffset>520065</wp:posOffset>
                </wp:positionV>
                <wp:extent cx="2305050" cy="9334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3050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6A7AE0" id="Straight Arrow Connector 9" o:spid="_x0000_s1026" type="#_x0000_t32" style="position:absolute;margin-left:70.5pt;margin-top:40.95pt;width:181.5pt;height:73.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" strokecolor="#f0cda1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1312" behindDoc="0" locked="0" layoutInCell="1" allowOverlap="1" wp14:anchorId="5FE2D310" wp14:editId="1BC807EC">
                <wp:simplePos x="0" y="0"/>
                <wp:positionH relativeFrom="column">
                  <wp:posOffset>304800</wp:posOffset>
                </wp:positionH>
                <wp:positionV relativeFrom="paragraph">
                  <wp:posOffset>1496695</wp:posOffset>
                </wp:positionV>
                <wp:extent cx="1057275" cy="5238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0572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4769" w:rsidRPr="00C05FB0" w:rsidRDefault="00723720" w:rsidP="00B24769">
                            <w:pPr>
                              <w:jc w:val="center"/>
                              <w:rPr>
                                <w:lang w:val="en-GB"/>
                              </w:rPr>
                            </w:pPr>
                            <w:r>
                              <w:rPr>
                                <w:lang w:val="en-GB"/>
                              </w:rPr>
                              <w:t>CITY LIFE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2D310" id="Rectangle 6" o:spid="_x0000_s1026" style="position:absolute;left:0;text-align:left;margin-left:24pt;margin-top:117.85pt;width:83.2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" fillcolor="#f0cda1 [3204]" strokecolor="#ac6c1b [1604]" strokeweight="1pt">
                <v:textbox>
                  <w:txbxContent>
                    <w:p w:rsidR="00B24769" w:rsidRPr="00C05FB0" w:rsidRDefault="00723720" w:rsidP="00B24769">
                      <w:pPr>
                        <w:jc w:val="center"/>
                        <w:rPr>
                          <w:lang w:val="en-GB"/>
                        </w:rPr>
                      </w:pPr>
                      <w:r>
                        <w:rPr>
                          <w:lang w:val="en-GB"/>
                        </w:rPr>
                        <w:t>CITY LIFE</w:t>
                      </w:r>
                    </w:p>
                  </w:txbxContent>
                </v:textbox>
              </v:rect>
            </w:pict>
          </mc:Fallback>
        </mc:AlternateContent>
      </w:r>
      <w:r>
        <w:rPr>
          <w:rFonts w:ascii="Cambria" w:hAnsi="Cambria"/>
          <w:noProof/>
        </w:rPr>
        <mc:AlternateContent>
          <mc:Choice Requires="wps">
            <w:drawing>
              <wp:anchor distT="0" distB="0" distL="114300" distR="114300" simplePos="0" relativeHeight="251662336" behindDoc="0" locked="0" layoutInCell="1" allowOverlap="1" wp14:anchorId="20AD2C12" wp14:editId="2E808322">
                <wp:simplePos x="0" y="0"/>
                <wp:positionH relativeFrom="column">
                  <wp:posOffset>5162550</wp:posOffset>
                </wp:positionH>
                <wp:positionV relativeFrom="paragraph">
                  <wp:posOffset>1496695</wp:posOffset>
                </wp:positionV>
                <wp:extent cx="1057275" cy="5238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0572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4769" w:rsidRPr="00C05FB0" w:rsidRDefault="00B24769" w:rsidP="00B24769">
                            <w:pPr>
                              <w:jc w:val="center"/>
                              <w:rPr>
                                <w:lang w:val="en-GB"/>
                              </w:rPr>
                            </w:pPr>
                            <w:r>
                              <w:rPr>
                                <w:lang w:val="en-GB"/>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D2C12" id="Rectangle 7" o:spid="_x0000_s1027" style="position:absolute;left:0;text-align:left;margin-left:406.5pt;margin-top:117.85pt;width:83.25pt;height:41.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" fillcolor="#f0cda1 [3204]" strokecolor="#ac6c1b [1604]" strokeweight="1pt">
                <v:textbox>
                  <w:txbxContent>
                    <w:p w:rsidR="00B24769" w:rsidRPr="00C05FB0" w:rsidRDefault="00B24769" w:rsidP="00B24769">
                      <w:pPr>
                        <w:jc w:val="center"/>
                        <w:rPr>
                          <w:lang w:val="en-GB"/>
                        </w:rPr>
                      </w:pPr>
                      <w:r>
                        <w:rPr>
                          <w:lang w:val="en-GB"/>
                        </w:rPr>
                        <w:t>Exit</w:t>
                      </w:r>
                    </w:p>
                  </w:txbxContent>
                </v:textbox>
              </v:rect>
            </w:pict>
          </mc:Fallback>
        </mc:AlternateContent>
      </w:r>
      <w:r>
        <w:rPr>
          <w:rFonts w:ascii="Cambria" w:hAnsi="Cambria"/>
          <w:noProof/>
        </w:rPr>
        <mc:AlternateContent>
          <mc:Choice Requires="wps">
            <w:drawing>
              <wp:anchor distT="0" distB="0" distL="114300" distR="114300" simplePos="0" relativeHeight="251659264" behindDoc="0" locked="0" layoutInCell="1" allowOverlap="1" wp14:anchorId="13338BF7" wp14:editId="3B8D49B0">
                <wp:simplePos x="0" y="0"/>
                <wp:positionH relativeFrom="margin">
                  <wp:align>center</wp:align>
                </wp:positionH>
                <wp:positionV relativeFrom="paragraph">
                  <wp:posOffset>5715</wp:posOffset>
                </wp:positionV>
                <wp:extent cx="1333500" cy="5048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3335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4769" w:rsidRPr="00C05FB0" w:rsidRDefault="00B24769" w:rsidP="00B24769">
                            <w:pPr>
                              <w:jc w:val="center"/>
                              <w:rPr>
                                <w:lang w:val="en-GB"/>
                              </w:rPr>
                            </w:pPr>
                            <w:r>
                              <w:rPr>
                                <w:lang w:val="en-GB"/>
                              </w:rP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38BF7" id="Rectangle 3" o:spid="_x0000_s1028" style="position:absolute;left:0;text-align:left;margin-left:0;margin-top:.45pt;width:105pt;height:39.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" fillcolor="#f0cda1 [3204]" strokecolor="#ac6c1b [1604]" strokeweight="1pt">
                <v:textbox>
                  <w:txbxContent>
                    <w:p w:rsidR="00B24769" w:rsidRPr="00C05FB0" w:rsidRDefault="00B24769" w:rsidP="00B24769">
                      <w:pPr>
                        <w:jc w:val="center"/>
                        <w:rPr>
                          <w:lang w:val="en-GB"/>
                        </w:rPr>
                      </w:pPr>
                      <w:r>
                        <w:rPr>
                          <w:lang w:val="en-GB"/>
                        </w:rPr>
                        <w:t>Interface</w:t>
                      </w:r>
                    </w:p>
                  </w:txbxContent>
                </v:textbox>
                <w10:wrap anchorx="margin"/>
              </v:rect>
            </w:pict>
          </mc:Fallback>
        </mc:AlternateContent>
      </w:r>
    </w:p>
    <w:p w:rsidR="00B24769" w:rsidRDefault="00B24769" w:rsidP="0011236F">
      <w:pPr>
        <w:jc w:val="both"/>
        <w:rPr>
          <w:rFonts w:ascii="Cambria" w:hAnsi="Cambria"/>
        </w:rPr>
      </w:pPr>
    </w:p>
    <w:p w:rsidR="00B24769" w:rsidRDefault="00B24769" w:rsidP="0011236F">
      <w:pPr>
        <w:jc w:val="both"/>
        <w:rPr>
          <w:rFonts w:ascii="Cambria" w:hAnsi="Cambria"/>
        </w:rPr>
      </w:pPr>
    </w:p>
    <w:p w:rsidR="00B24769" w:rsidRDefault="00B24769" w:rsidP="0011236F">
      <w:pPr>
        <w:jc w:val="both"/>
        <w:rPr>
          <w:rFonts w:ascii="Cambria" w:hAnsi="Cambria"/>
        </w:rPr>
      </w:pPr>
    </w:p>
    <w:p w:rsidR="00B24769" w:rsidRDefault="00B24769" w:rsidP="0011236F">
      <w:pPr>
        <w:jc w:val="both"/>
        <w:rPr>
          <w:rFonts w:ascii="Cambria" w:hAnsi="Cambria"/>
        </w:rPr>
      </w:pPr>
    </w:p>
    <w:p w:rsidR="00B24769" w:rsidRDefault="00723720" w:rsidP="0011236F">
      <w:pPr>
        <w:jc w:val="both"/>
        <w:rPr>
          <w:rFonts w:ascii="Cambria" w:hAnsi="Cambria"/>
        </w:rPr>
      </w:pPr>
      <w:r>
        <w:rPr>
          <w:rFonts w:ascii="Cambria" w:hAnsi="Cambria"/>
          <w:noProof/>
        </w:rPr>
        <mc:AlternateContent>
          <mc:Choice Requires="wps">
            <w:drawing>
              <wp:anchor distT="0" distB="0" distL="114300" distR="114300" simplePos="0" relativeHeight="251669504" behindDoc="0" locked="0" layoutInCell="1" allowOverlap="1" wp14:anchorId="72DCD554" wp14:editId="1CF0FE9D">
                <wp:simplePos x="0" y="0"/>
                <wp:positionH relativeFrom="column">
                  <wp:posOffset>1533525</wp:posOffset>
                </wp:positionH>
                <wp:positionV relativeFrom="paragraph">
                  <wp:posOffset>33655</wp:posOffset>
                </wp:positionV>
                <wp:extent cx="1057275" cy="523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572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23720" w:rsidRPr="00C05FB0" w:rsidRDefault="00723720" w:rsidP="00723720">
                            <w:pPr>
                              <w:jc w:val="center"/>
                              <w:rPr>
                                <w:lang w:val="en-GB"/>
                              </w:rPr>
                            </w:pPr>
                            <w:proofErr w:type="spellStart"/>
                            <w:r>
                              <w:rPr>
                                <w:lang w:val="en-GB"/>
                              </w:rPr>
                              <w:t>Color</w:t>
                            </w:r>
                            <w:proofErr w:type="spellEnd"/>
                            <w:r>
                              <w:rPr>
                                <w:lang w:val="en-GB"/>
                              </w:rPr>
                              <w:t xml:space="preserv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CD554" id="Rectangle 5" o:spid="_x0000_s1029" style="position:absolute;left:0;text-align:left;margin-left:120.75pt;margin-top:2.65pt;width:83.2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" fillcolor="#f0cda1 [3204]" strokecolor="#ac6c1b [1604]" strokeweight="1pt">
                <v:textbox>
                  <w:txbxContent>
                    <w:p w:rsidR="00723720" w:rsidRPr="00C05FB0" w:rsidRDefault="00723720" w:rsidP="00723720">
                      <w:pPr>
                        <w:jc w:val="center"/>
                        <w:rPr>
                          <w:lang w:val="en-GB"/>
                        </w:rPr>
                      </w:pPr>
                      <w:proofErr w:type="spellStart"/>
                      <w:r>
                        <w:rPr>
                          <w:lang w:val="en-GB"/>
                        </w:rPr>
                        <w:t>Color</w:t>
                      </w:r>
                      <w:proofErr w:type="spellEnd"/>
                      <w:r>
                        <w:rPr>
                          <w:lang w:val="en-GB"/>
                        </w:rPr>
                        <w:t xml:space="preserve"> Game</w:t>
                      </w:r>
                    </w:p>
                  </w:txbxContent>
                </v:textbox>
              </v:rect>
            </w:pict>
          </mc:Fallback>
        </mc:AlternateContent>
      </w:r>
      <w:r>
        <w:rPr>
          <w:rFonts w:ascii="Cambria" w:hAnsi="Cambria"/>
          <w:noProof/>
        </w:rPr>
        <mc:AlternateContent>
          <mc:Choice Requires="wps">
            <w:drawing>
              <wp:anchor distT="0" distB="0" distL="114300" distR="114300" simplePos="0" relativeHeight="251660288" behindDoc="0" locked="0" layoutInCell="1" allowOverlap="1" wp14:anchorId="63E4ACEB" wp14:editId="56CA9873">
                <wp:simplePos x="0" y="0"/>
                <wp:positionH relativeFrom="column">
                  <wp:posOffset>2838450</wp:posOffset>
                </wp:positionH>
                <wp:positionV relativeFrom="paragraph">
                  <wp:posOffset>43815</wp:posOffset>
                </wp:positionV>
                <wp:extent cx="1057275" cy="523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572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4769" w:rsidRPr="00C05FB0" w:rsidRDefault="00723720" w:rsidP="00B24769">
                            <w:pPr>
                              <w:jc w:val="center"/>
                              <w:rPr>
                                <w:lang w:val="en-GB"/>
                              </w:rPr>
                            </w:pPr>
                            <w:r>
                              <w:rPr>
                                <w:lang w:val="en-GB"/>
                              </w:rPr>
                              <w:t>3D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E4ACEB" id="Rectangle 4" o:spid="_x0000_s1030" style="position:absolute;left:0;text-align:left;margin-left:223.5pt;margin-top:3.45pt;width:83.25pt;height:4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" fillcolor="#f0cda1 [3204]" strokecolor="#ac6c1b [1604]" strokeweight="1pt">
                <v:textbox>
                  <w:txbxContent>
                    <w:p w:rsidR="00B24769" w:rsidRPr="00C05FB0" w:rsidRDefault="00723720" w:rsidP="00B24769">
                      <w:pPr>
                        <w:jc w:val="center"/>
                        <w:rPr>
                          <w:lang w:val="en-GB"/>
                        </w:rPr>
                      </w:pPr>
                      <w:r>
                        <w:rPr>
                          <w:lang w:val="en-GB"/>
                        </w:rPr>
                        <w:t>3D Class</w:t>
                      </w:r>
                    </w:p>
                  </w:txbxContent>
                </v:textbox>
              </v:rect>
            </w:pict>
          </mc:Fallback>
        </mc:AlternateContent>
      </w:r>
      <w:r>
        <w:rPr>
          <w:rFonts w:ascii="Cambria" w:hAnsi="Cambria"/>
          <w:noProof/>
        </w:rPr>
        <mc:AlternateContent>
          <mc:Choice Requires="wps">
            <w:drawing>
              <wp:anchor distT="0" distB="0" distL="114300" distR="114300" simplePos="0" relativeHeight="251663360" behindDoc="0" locked="0" layoutInCell="1" allowOverlap="1" wp14:anchorId="35474EE4" wp14:editId="0BAA55E0">
                <wp:simplePos x="0" y="0"/>
                <wp:positionH relativeFrom="column">
                  <wp:posOffset>3971925</wp:posOffset>
                </wp:positionH>
                <wp:positionV relativeFrom="paragraph">
                  <wp:posOffset>43815</wp:posOffset>
                </wp:positionV>
                <wp:extent cx="1057275" cy="5238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0572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4769" w:rsidRPr="00C05FB0" w:rsidRDefault="00723720" w:rsidP="00B24769">
                            <w:pPr>
                              <w:jc w:val="center"/>
                              <w:rPr>
                                <w:lang w:val="en-GB"/>
                              </w:rPr>
                            </w:pPr>
                            <w:r>
                              <w:rPr>
                                <w:lang w:val="en-GB"/>
                              </w:rP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74EE4" id="Rectangle 8" o:spid="_x0000_s1031" style="position:absolute;left:0;text-align:left;margin-left:312.75pt;margin-top:3.45pt;width:83.25pt;height:41.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" fillcolor="#f0cda1 [3204]" strokecolor="#ac6c1b [1604]" strokeweight="1pt">
                <v:textbox>
                  <w:txbxContent>
                    <w:p w:rsidR="00B24769" w:rsidRPr="00C05FB0" w:rsidRDefault="00723720" w:rsidP="00B24769">
                      <w:pPr>
                        <w:jc w:val="center"/>
                        <w:rPr>
                          <w:lang w:val="en-GB"/>
                        </w:rPr>
                      </w:pPr>
                      <w:r>
                        <w:rPr>
                          <w:lang w:val="en-GB"/>
                        </w:rPr>
                        <w:t>About</w:t>
                      </w:r>
                    </w:p>
                  </w:txbxContent>
                </v:textbox>
              </v:rect>
            </w:pict>
          </mc:Fallback>
        </mc:AlternateContent>
      </w:r>
    </w:p>
    <w:p w:rsidR="00B24769" w:rsidRDefault="00B24769" w:rsidP="0011236F">
      <w:pPr>
        <w:jc w:val="both"/>
        <w:rPr>
          <w:rFonts w:ascii="Cambria" w:hAnsi="Cambria"/>
        </w:rPr>
      </w:pPr>
    </w:p>
    <w:p w:rsidR="00B24769" w:rsidRDefault="00B24769" w:rsidP="0011236F">
      <w:pPr>
        <w:jc w:val="both"/>
        <w:rPr>
          <w:rFonts w:ascii="Cambria" w:hAnsi="Cambria"/>
        </w:rPr>
      </w:pPr>
    </w:p>
    <w:p w:rsidR="00C05FB0" w:rsidRDefault="00B24769" w:rsidP="0011236F">
      <w:pPr>
        <w:jc w:val="both"/>
        <w:rPr>
          <w:rFonts w:ascii="Cambria" w:hAnsi="Cambria"/>
        </w:rPr>
      </w:pP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Fig: Simple System Model</w:t>
      </w:r>
    </w:p>
    <w:p w:rsidR="009F59FC" w:rsidRDefault="009F59FC" w:rsidP="0011236F">
      <w:pPr>
        <w:jc w:val="both"/>
        <w:rPr>
          <w:rFonts w:ascii="Cambria" w:hAnsi="Cambria"/>
        </w:rPr>
      </w:pPr>
    </w:p>
    <w:p w:rsidR="009F59FC" w:rsidRDefault="009F59FC" w:rsidP="0011236F">
      <w:pPr>
        <w:jc w:val="both"/>
        <w:rPr>
          <w:rFonts w:ascii="Cambria" w:hAnsi="Cambria"/>
        </w:rPr>
      </w:pPr>
    </w:p>
    <w:p w:rsidR="009F59FC" w:rsidRPr="009F59FC" w:rsidRDefault="009F59FC" w:rsidP="009F59FC">
      <w:pPr>
        <w:pBdr>
          <w:bottom w:val="double" w:sz="6" w:space="1" w:color="auto"/>
        </w:pBdr>
        <w:jc w:val="both"/>
        <w:rPr>
          <w:rFonts w:asciiTheme="majorHAnsi" w:hAnsiTheme="majorHAnsi"/>
          <w:b/>
          <w:sz w:val="44"/>
          <w:szCs w:val="44"/>
        </w:rPr>
      </w:pPr>
      <w:r w:rsidRPr="009F59FC">
        <w:rPr>
          <w:rFonts w:asciiTheme="majorHAnsi" w:hAnsiTheme="majorHAnsi"/>
          <w:b/>
          <w:sz w:val="44"/>
          <w:szCs w:val="44"/>
        </w:rPr>
        <w:t>3. CONCLUSION</w:t>
      </w:r>
    </w:p>
    <w:p w:rsidR="009F59FC" w:rsidRDefault="009F59FC" w:rsidP="009F59FC">
      <w:pPr>
        <w:pStyle w:val="ListBullet"/>
        <w:numPr>
          <w:ilvl w:val="0"/>
          <w:numId w:val="0"/>
        </w:numPr>
        <w:jc w:val="both"/>
        <w:rPr>
          <w:rFonts w:ascii="Cambria" w:hAnsi="Cambria"/>
        </w:rPr>
      </w:pPr>
    </w:p>
    <w:p w:rsidR="009F59FC" w:rsidRPr="000A1784" w:rsidRDefault="009F59FC" w:rsidP="009F59FC">
      <w:pPr>
        <w:pStyle w:val="ListBullet"/>
        <w:numPr>
          <w:ilvl w:val="0"/>
          <w:numId w:val="0"/>
        </w:numPr>
        <w:jc w:val="both"/>
        <w:rPr>
          <w:rFonts w:ascii="Cambria" w:hAnsi="Cambria"/>
        </w:rPr>
        <w:sectPr w:rsidR="009F59FC" w:rsidRPr="000A1784" w:rsidSect="0092125E">
          <w:headerReference w:type="default" r:id="rId14"/>
          <w:footerReference w:type="default" r:id="rId15"/>
          <w:pgSz w:w="12240" w:h="15840" w:code="1"/>
          <w:pgMar w:top="2160" w:right="1080" w:bottom="720" w:left="1080" w:header="648" w:footer="432" w:gutter="0"/>
          <w:cols w:space="708"/>
          <w:docGrid w:linePitch="360"/>
        </w:sectPr>
      </w:pPr>
      <w:r w:rsidRPr="000A1784">
        <w:rPr>
          <w:rFonts w:ascii="Cambria" w:hAnsi="Cambria"/>
        </w:rPr>
        <w:t>Actually, our system is based on graphical art work. We</w:t>
      </w:r>
      <w:r>
        <w:rPr>
          <w:rFonts w:ascii="Cambria" w:hAnsi="Cambria"/>
        </w:rPr>
        <w:t xml:space="preserve"> will</w:t>
      </w:r>
      <w:r w:rsidRPr="000A1784">
        <w:rPr>
          <w:rFonts w:ascii="Cambria" w:hAnsi="Cambria"/>
        </w:rPr>
        <w:t xml:space="preserve"> provid</w:t>
      </w:r>
      <w:r>
        <w:rPr>
          <w:rFonts w:ascii="Cambria" w:hAnsi="Cambria"/>
        </w:rPr>
        <w:t>e</w:t>
      </w:r>
      <w:r w:rsidRPr="000A1784">
        <w:rPr>
          <w:rFonts w:ascii="Cambria" w:hAnsi="Cambria"/>
        </w:rPr>
        <w:t xml:space="preserve"> different </w:t>
      </w:r>
      <w:r>
        <w:rPr>
          <w:rFonts w:ascii="Cambria" w:hAnsi="Cambria"/>
        </w:rPr>
        <w:t xml:space="preserve">type of scenario and also, we will work with 2D and 3D Transformation. We can control our system with mouse and keyboard. </w:t>
      </w:r>
    </w:p>
    <w:p w:rsidR="005B04BC" w:rsidRDefault="005B04BC" w:rsidP="009F59FC">
      <w:pPr>
        <w:pStyle w:val="ListBullet"/>
        <w:numPr>
          <w:ilvl w:val="0"/>
          <w:numId w:val="0"/>
        </w:numPr>
      </w:pPr>
    </w:p>
    <w:p w:rsidR="005B04BC" w:rsidRDefault="005B04BC" w:rsidP="005B04BC">
      <w:pPr>
        <w:pStyle w:val="ListBullet"/>
        <w:numPr>
          <w:ilvl w:val="0"/>
          <w:numId w:val="0"/>
        </w:numPr>
        <w:jc w:val="center"/>
      </w:pPr>
    </w:p>
    <w:p w:rsidR="005B04BC" w:rsidRDefault="005B04BC" w:rsidP="005B04BC">
      <w:pPr>
        <w:pStyle w:val="ListBullet"/>
        <w:numPr>
          <w:ilvl w:val="0"/>
          <w:numId w:val="0"/>
        </w:numPr>
        <w:jc w:val="center"/>
      </w:pPr>
    </w:p>
    <w:p w:rsidR="005B04BC" w:rsidRDefault="005B04BC" w:rsidP="005B04BC">
      <w:pPr>
        <w:pStyle w:val="ListBullet"/>
        <w:numPr>
          <w:ilvl w:val="0"/>
          <w:numId w:val="0"/>
        </w:numPr>
        <w:jc w:val="center"/>
      </w:pPr>
    </w:p>
    <w:p w:rsidR="005B04BC" w:rsidRDefault="005B04BC" w:rsidP="005B04BC">
      <w:pPr>
        <w:pStyle w:val="ListBullet"/>
        <w:numPr>
          <w:ilvl w:val="0"/>
          <w:numId w:val="0"/>
        </w:numPr>
        <w:jc w:val="center"/>
      </w:pPr>
    </w:p>
    <w:p w:rsidR="005B04BC" w:rsidRDefault="005B04BC" w:rsidP="005B04BC">
      <w:pPr>
        <w:pStyle w:val="ListBullet"/>
        <w:numPr>
          <w:ilvl w:val="0"/>
          <w:numId w:val="0"/>
        </w:numPr>
        <w:jc w:val="center"/>
      </w:pPr>
    </w:p>
    <w:p w:rsidR="005B04BC" w:rsidRDefault="005B04BC" w:rsidP="005B04BC">
      <w:pPr>
        <w:pStyle w:val="ListBullet"/>
        <w:numPr>
          <w:ilvl w:val="0"/>
          <w:numId w:val="0"/>
        </w:numPr>
        <w:jc w:val="center"/>
      </w:pPr>
    </w:p>
    <w:p w:rsidR="005B04BC" w:rsidRDefault="005B04BC" w:rsidP="005B04BC">
      <w:pPr>
        <w:pStyle w:val="ListBullet"/>
        <w:numPr>
          <w:ilvl w:val="0"/>
          <w:numId w:val="0"/>
        </w:numPr>
        <w:jc w:val="center"/>
      </w:pPr>
    </w:p>
    <w:p w:rsidR="005B04BC" w:rsidRDefault="005B04BC" w:rsidP="005B04BC">
      <w:pPr>
        <w:pStyle w:val="ListBullet"/>
        <w:numPr>
          <w:ilvl w:val="0"/>
          <w:numId w:val="0"/>
        </w:numPr>
        <w:jc w:val="center"/>
      </w:pPr>
    </w:p>
    <w:p w:rsidR="005B04BC" w:rsidRDefault="005B04BC" w:rsidP="005B04BC">
      <w:pPr>
        <w:pStyle w:val="ListBullet"/>
        <w:numPr>
          <w:ilvl w:val="0"/>
          <w:numId w:val="0"/>
        </w:numPr>
        <w:jc w:val="center"/>
      </w:pPr>
    </w:p>
    <w:p w:rsidR="00BD0C60" w:rsidRPr="005B04BC" w:rsidRDefault="005B04BC" w:rsidP="005B04BC">
      <w:pPr>
        <w:pStyle w:val="ListBullet"/>
        <w:numPr>
          <w:ilvl w:val="0"/>
          <w:numId w:val="0"/>
        </w:numPr>
        <w:jc w:val="center"/>
        <w:rPr>
          <w:rFonts w:ascii="Algerian" w:hAnsi="Algerian"/>
          <w:sz w:val="96"/>
          <w:szCs w:val="96"/>
        </w:rPr>
      </w:pPr>
      <w:r w:rsidRPr="005B04BC">
        <w:rPr>
          <w:rFonts w:ascii="Algerian" w:hAnsi="Algerian"/>
          <w:sz w:val="96"/>
          <w:szCs w:val="96"/>
        </w:rPr>
        <w:t>Thank You</w:t>
      </w:r>
    </w:p>
    <w:sectPr w:rsidR="00BD0C60" w:rsidRPr="005B04BC" w:rsidSect="00495909">
      <w:footerReference w:type="default" r:id="rId16"/>
      <w:footerReference w:type="first" r:id="rId17"/>
      <w:pgSz w:w="12240" w:h="15840" w:code="1"/>
      <w:pgMar w:top="2160"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4B5A" w:rsidRDefault="00804B5A" w:rsidP="005A20E2">
      <w:pPr>
        <w:spacing w:after="0"/>
      </w:pPr>
      <w:r>
        <w:separator/>
      </w:r>
    </w:p>
    <w:p w:rsidR="00804B5A" w:rsidRDefault="00804B5A"/>
    <w:p w:rsidR="00804B5A" w:rsidRDefault="00804B5A" w:rsidP="009B4773"/>
    <w:p w:rsidR="00804B5A" w:rsidRDefault="00804B5A" w:rsidP="00513832"/>
  </w:endnote>
  <w:endnote w:type="continuationSeparator" w:id="0">
    <w:p w:rsidR="00804B5A" w:rsidRDefault="00804B5A" w:rsidP="005A20E2">
      <w:pPr>
        <w:spacing w:after="0"/>
      </w:pPr>
      <w:r>
        <w:continuationSeparator/>
      </w:r>
    </w:p>
    <w:p w:rsidR="00804B5A" w:rsidRDefault="00804B5A"/>
    <w:p w:rsidR="00804B5A" w:rsidRDefault="00804B5A" w:rsidP="009B4773"/>
    <w:p w:rsidR="00804B5A" w:rsidRDefault="00804B5A"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0742617"/>
      <w:docPartObj>
        <w:docPartGallery w:val="Page Numbers (Bottom of Page)"/>
        <w:docPartUnique/>
      </w:docPartObj>
    </w:sdtPr>
    <w:sdtEndPr>
      <w:rPr>
        <w:noProof/>
      </w:rPr>
    </w:sdtEndPr>
    <w:sdtContent>
      <w:sdt>
        <w:sdtPr>
          <w:id w:val="-2009893785"/>
          <w:docPartObj>
            <w:docPartGallery w:val="Page Numbers (Bottom of Page)"/>
            <w:docPartUnique/>
          </w:docPartObj>
        </w:sdtPr>
        <w:sdtEndPr>
          <w:rPr>
            <w:noProof/>
          </w:rPr>
        </w:sdtEndPr>
        <w:sdtContent>
          <w:p w:rsidR="00A75F1A" w:rsidRDefault="00A75F1A" w:rsidP="00F8411A">
            <w:pPr>
              <w:pStyle w:val="Footer"/>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9FC" w:rsidRPr="00E404DF" w:rsidRDefault="009F59FC" w:rsidP="00E404DF">
    <w:pPr>
      <w:pStyle w:val="Footer"/>
    </w:pPr>
    <w:r w:rsidRPr="00F8411A">
      <w:tab/>
    </w:r>
    <w:r w:rsidRPr="00F8411A">
      <w:fldChar w:fldCharType="begin"/>
    </w:r>
    <w:r w:rsidRPr="00F8411A">
      <w:instrText xml:space="preserve"> PAGE   \* MERGEFORMAT </w:instrText>
    </w:r>
    <w:r w:rsidRPr="00F8411A">
      <w:fldChar w:fldCharType="separate"/>
    </w:r>
    <w:r>
      <w:t>3</w:t>
    </w:r>
    <w:r w:rsidRPr="00F8411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F1A" w:rsidRPr="00F8411A" w:rsidRDefault="00A75F1A" w:rsidP="00F8411A">
    <w:pPr>
      <w:pStyle w:val="Footer"/>
    </w:pPr>
    <w:r w:rsidRPr="00F8411A">
      <w:tab/>
    </w:r>
    <w:r w:rsidRPr="00F8411A">
      <w:fldChar w:fldCharType="begin"/>
    </w:r>
    <w:r w:rsidRPr="00F8411A">
      <w:instrText xml:space="preserve"> PAGE   \* MERGEFORMAT </w:instrText>
    </w:r>
    <w:r w:rsidRPr="00F8411A">
      <w:fldChar w:fldCharType="separate"/>
    </w:r>
    <w:r w:rsidRPr="00F8411A">
      <w:t>1</w:t>
    </w:r>
    <w:r w:rsidRPr="00F8411A">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rsidR="00A75F1A" w:rsidRDefault="00A75F1A"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rsidR="00A75F1A" w:rsidRDefault="00804B5A" w:rsidP="00F8411A">
        <w:pPr>
          <w:pStyle w:val="Footer"/>
          <w:rPr>
            <w:noProof/>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4B5A" w:rsidRDefault="00804B5A" w:rsidP="005A20E2">
      <w:pPr>
        <w:spacing w:after="0"/>
      </w:pPr>
      <w:r>
        <w:separator/>
      </w:r>
    </w:p>
    <w:p w:rsidR="00804B5A" w:rsidRDefault="00804B5A"/>
    <w:p w:rsidR="00804B5A" w:rsidRDefault="00804B5A" w:rsidP="009B4773"/>
    <w:p w:rsidR="00804B5A" w:rsidRDefault="00804B5A" w:rsidP="00513832"/>
  </w:footnote>
  <w:footnote w:type="continuationSeparator" w:id="0">
    <w:p w:rsidR="00804B5A" w:rsidRDefault="00804B5A" w:rsidP="005A20E2">
      <w:pPr>
        <w:spacing w:after="0"/>
      </w:pPr>
      <w:r>
        <w:continuationSeparator/>
      </w:r>
    </w:p>
    <w:p w:rsidR="00804B5A" w:rsidRDefault="00804B5A"/>
    <w:p w:rsidR="00804B5A" w:rsidRDefault="00804B5A" w:rsidP="009B4773"/>
    <w:p w:rsidR="00804B5A" w:rsidRDefault="00804B5A"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5F1A" w:rsidRDefault="00A75F1A" w:rsidP="005A20E2">
    <w:pPr>
      <w:pStyle w:val="Header"/>
      <w:tabs>
        <w:tab w:val="right" w:pos="11057"/>
      </w:tabs>
      <w:ind w:left="-1134" w:right="-1085"/>
    </w:pPr>
    <w:r>
      <w:rPr>
        <w:noProof/>
      </w:rPr>
      <w:drawing>
        <wp:anchor distT="0" distB="0" distL="114300" distR="114300" simplePos="0" relativeHeight="251670528" behindDoc="1" locked="0" layoutInCell="1" allowOverlap="1" wp14:anchorId="1CF601FE" wp14:editId="24B73056">
          <wp:simplePos x="0" y="0"/>
          <wp:positionH relativeFrom="page">
            <wp:align>left</wp:align>
          </wp:positionH>
          <wp:positionV relativeFrom="page">
            <wp:posOffset>-19050</wp:posOffset>
          </wp:positionV>
          <wp:extent cx="7762875" cy="10088880"/>
          <wp:effectExtent l="0" t="0" r="952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ettyImages-731742045_super.jpg"/>
                  <pic:cNvPicPr preferRelativeResize="0"/>
                </pic:nvPicPr>
                <pic:blipFill>
                  <a:blip r:embed="rId1">
                    <a:extLst>
                      <a:ext uri="{28A0092B-C50C-407E-A947-70E740481C1C}">
                        <a14:useLocalDpi xmlns:a14="http://schemas.microsoft.com/office/drawing/2010/main" val="0"/>
                      </a:ext>
                    </a:extLst>
                  </a:blip>
                  <a:stretch>
                    <a:fillRect/>
                  </a:stretch>
                </pic:blipFill>
                <pic:spPr bwMode="auto">
                  <a:xfrm>
                    <a:off x="0" y="0"/>
                    <a:ext cx="7762875" cy="10088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rsidR="00A75F1A" w:rsidRDefault="00A75F1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59FC" w:rsidRPr="00EB47F9" w:rsidRDefault="009F59FC" w:rsidP="00EB47F9">
    <w:pPr>
      <w:pStyle w:val="Header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2A00F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1611759"/>
    <w:multiLevelType w:val="hybridMultilevel"/>
    <w:tmpl w:val="79868692"/>
    <w:lvl w:ilvl="0" w:tplc="844846E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1B40D01"/>
    <w:multiLevelType w:val="hybridMultilevel"/>
    <w:tmpl w:val="1DE4246C"/>
    <w:lvl w:ilvl="0" w:tplc="D1BCB10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2F059C5"/>
    <w:multiLevelType w:val="hybridMultilevel"/>
    <w:tmpl w:val="117894FC"/>
    <w:lvl w:ilvl="0" w:tplc="3060231A">
      <w:start w:val="1"/>
      <w:numFmt w:val="bullet"/>
      <w:pStyle w:val="ListBullet"/>
      <w:lvlText w:val=""/>
      <w:lvlJc w:val="left"/>
      <w:pPr>
        <w:ind w:left="3440" w:hanging="360"/>
      </w:pPr>
      <w:rPr>
        <w:rFonts w:ascii="Symbol" w:hAnsi="Symbol" w:hint="default"/>
        <w:color w:val="107082" w:themeColor="accent2"/>
        <w:u w:color="F0CDA1" w:themeColor="accent1"/>
      </w:rPr>
    </w:lvl>
    <w:lvl w:ilvl="1" w:tplc="04090003">
      <w:start w:val="1"/>
      <w:numFmt w:val="bullet"/>
      <w:lvlText w:val="o"/>
      <w:lvlJc w:val="left"/>
      <w:pPr>
        <w:ind w:left="4160" w:hanging="360"/>
      </w:pPr>
      <w:rPr>
        <w:rFonts w:ascii="Courier New" w:hAnsi="Courier New" w:cs="Courier New" w:hint="default"/>
      </w:rPr>
    </w:lvl>
    <w:lvl w:ilvl="2" w:tplc="04090005" w:tentative="1">
      <w:start w:val="1"/>
      <w:numFmt w:val="bullet"/>
      <w:lvlText w:val=""/>
      <w:lvlJc w:val="left"/>
      <w:pPr>
        <w:ind w:left="4880" w:hanging="360"/>
      </w:pPr>
      <w:rPr>
        <w:rFonts w:ascii="Wingdings" w:hAnsi="Wingdings" w:hint="default"/>
      </w:rPr>
    </w:lvl>
    <w:lvl w:ilvl="3" w:tplc="04090001" w:tentative="1">
      <w:start w:val="1"/>
      <w:numFmt w:val="bullet"/>
      <w:lvlText w:val=""/>
      <w:lvlJc w:val="left"/>
      <w:pPr>
        <w:ind w:left="5600" w:hanging="360"/>
      </w:pPr>
      <w:rPr>
        <w:rFonts w:ascii="Symbol" w:hAnsi="Symbol" w:hint="default"/>
      </w:rPr>
    </w:lvl>
    <w:lvl w:ilvl="4" w:tplc="04090003" w:tentative="1">
      <w:start w:val="1"/>
      <w:numFmt w:val="bullet"/>
      <w:lvlText w:val="o"/>
      <w:lvlJc w:val="left"/>
      <w:pPr>
        <w:ind w:left="6320" w:hanging="360"/>
      </w:pPr>
      <w:rPr>
        <w:rFonts w:ascii="Courier New" w:hAnsi="Courier New" w:cs="Courier New" w:hint="default"/>
      </w:rPr>
    </w:lvl>
    <w:lvl w:ilvl="5" w:tplc="04090005" w:tentative="1">
      <w:start w:val="1"/>
      <w:numFmt w:val="bullet"/>
      <w:lvlText w:val=""/>
      <w:lvlJc w:val="left"/>
      <w:pPr>
        <w:ind w:left="7040" w:hanging="360"/>
      </w:pPr>
      <w:rPr>
        <w:rFonts w:ascii="Wingdings" w:hAnsi="Wingdings" w:hint="default"/>
      </w:rPr>
    </w:lvl>
    <w:lvl w:ilvl="6" w:tplc="04090001" w:tentative="1">
      <w:start w:val="1"/>
      <w:numFmt w:val="bullet"/>
      <w:lvlText w:val=""/>
      <w:lvlJc w:val="left"/>
      <w:pPr>
        <w:ind w:left="7760" w:hanging="360"/>
      </w:pPr>
      <w:rPr>
        <w:rFonts w:ascii="Symbol" w:hAnsi="Symbol" w:hint="default"/>
      </w:rPr>
    </w:lvl>
    <w:lvl w:ilvl="7" w:tplc="04090003" w:tentative="1">
      <w:start w:val="1"/>
      <w:numFmt w:val="bullet"/>
      <w:lvlText w:val="o"/>
      <w:lvlJc w:val="left"/>
      <w:pPr>
        <w:ind w:left="8480" w:hanging="360"/>
      </w:pPr>
      <w:rPr>
        <w:rFonts w:ascii="Courier New" w:hAnsi="Courier New" w:cs="Courier New" w:hint="default"/>
      </w:rPr>
    </w:lvl>
    <w:lvl w:ilvl="8" w:tplc="04090005" w:tentative="1">
      <w:start w:val="1"/>
      <w:numFmt w:val="bullet"/>
      <w:lvlText w:val=""/>
      <w:lvlJc w:val="left"/>
      <w:pPr>
        <w:ind w:left="9200" w:hanging="360"/>
      </w:pPr>
      <w:rPr>
        <w:rFonts w:ascii="Wingdings" w:hAnsi="Wingdings" w:hint="default"/>
      </w:rPr>
    </w:lvl>
  </w:abstractNum>
  <w:abstractNum w:abstractNumId="10"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F712A0"/>
    <w:multiLevelType w:val="hybridMultilevel"/>
    <w:tmpl w:val="8ABA9E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094BEA"/>
    <w:multiLevelType w:val="hybridMultilevel"/>
    <w:tmpl w:val="41CEF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37"/>
  </w:num>
  <w:num w:numId="3">
    <w:abstractNumId w:val="19"/>
  </w:num>
  <w:num w:numId="4">
    <w:abstractNumId w:val="27"/>
  </w:num>
  <w:num w:numId="5">
    <w:abstractNumId w:val="16"/>
  </w:num>
  <w:num w:numId="6">
    <w:abstractNumId w:val="10"/>
  </w:num>
  <w:num w:numId="7">
    <w:abstractNumId w:val="36"/>
  </w:num>
  <w:num w:numId="8">
    <w:abstractNumId w:val="15"/>
  </w:num>
  <w:num w:numId="9">
    <w:abstractNumId w:val="38"/>
  </w:num>
  <w:num w:numId="10">
    <w:abstractNumId w:val="33"/>
  </w:num>
  <w:num w:numId="11">
    <w:abstractNumId w:val="4"/>
  </w:num>
  <w:num w:numId="12">
    <w:abstractNumId w:val="13"/>
  </w:num>
  <w:num w:numId="13">
    <w:abstractNumId w:val="18"/>
  </w:num>
  <w:num w:numId="14">
    <w:abstractNumId w:val="26"/>
  </w:num>
  <w:num w:numId="15">
    <w:abstractNumId w:val="22"/>
  </w:num>
  <w:num w:numId="16">
    <w:abstractNumId w:val="9"/>
  </w:num>
  <w:num w:numId="17">
    <w:abstractNumId w:val="28"/>
  </w:num>
  <w:num w:numId="18">
    <w:abstractNumId w:val="40"/>
  </w:num>
  <w:num w:numId="19">
    <w:abstractNumId w:val="12"/>
  </w:num>
  <w:num w:numId="20">
    <w:abstractNumId w:val="31"/>
  </w:num>
  <w:num w:numId="21">
    <w:abstractNumId w:val="14"/>
  </w:num>
  <w:num w:numId="22">
    <w:abstractNumId w:val="23"/>
  </w:num>
  <w:num w:numId="23">
    <w:abstractNumId w:val="25"/>
  </w:num>
  <w:num w:numId="24">
    <w:abstractNumId w:val="21"/>
  </w:num>
  <w:num w:numId="25">
    <w:abstractNumId w:val="24"/>
  </w:num>
  <w:num w:numId="26">
    <w:abstractNumId w:val="11"/>
  </w:num>
  <w:num w:numId="27">
    <w:abstractNumId w:val="34"/>
  </w:num>
  <w:num w:numId="28">
    <w:abstractNumId w:val="17"/>
  </w:num>
  <w:num w:numId="29">
    <w:abstractNumId w:val="8"/>
  </w:num>
  <w:num w:numId="30">
    <w:abstractNumId w:val="20"/>
  </w:num>
  <w:num w:numId="31">
    <w:abstractNumId w:val="5"/>
  </w:num>
  <w:num w:numId="32">
    <w:abstractNumId w:val="30"/>
  </w:num>
  <w:num w:numId="33">
    <w:abstractNumId w:val="32"/>
  </w:num>
  <w:num w:numId="34">
    <w:abstractNumId w:val="3"/>
  </w:num>
  <w:num w:numId="35">
    <w:abstractNumId w:val="1"/>
  </w:num>
  <w:num w:numId="36">
    <w:abstractNumId w:val="2"/>
  </w:num>
  <w:num w:numId="37">
    <w:abstractNumId w:val="0"/>
  </w:num>
  <w:num w:numId="38">
    <w:abstractNumId w:val="35"/>
  </w:num>
  <w:num w:numId="39">
    <w:abstractNumId w:val="6"/>
  </w:num>
  <w:num w:numId="40">
    <w:abstractNumId w:val="7"/>
  </w:num>
  <w:num w:numId="41">
    <w:abstractNumId w:val="41"/>
  </w:num>
  <w:num w:numId="42">
    <w:abstractNumId w:val="3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1A"/>
    <w:rsid w:val="0000092E"/>
    <w:rsid w:val="00012A83"/>
    <w:rsid w:val="00017C3C"/>
    <w:rsid w:val="00021F2E"/>
    <w:rsid w:val="00023F87"/>
    <w:rsid w:val="00026EAE"/>
    <w:rsid w:val="0003123C"/>
    <w:rsid w:val="00032A10"/>
    <w:rsid w:val="00043FFE"/>
    <w:rsid w:val="00044074"/>
    <w:rsid w:val="0004430C"/>
    <w:rsid w:val="00065107"/>
    <w:rsid w:val="00066DE2"/>
    <w:rsid w:val="00077931"/>
    <w:rsid w:val="00084E91"/>
    <w:rsid w:val="00087572"/>
    <w:rsid w:val="000900B6"/>
    <w:rsid w:val="000A1784"/>
    <w:rsid w:val="000A649E"/>
    <w:rsid w:val="000A7626"/>
    <w:rsid w:val="000B5DA2"/>
    <w:rsid w:val="000C1C28"/>
    <w:rsid w:val="000C5872"/>
    <w:rsid w:val="000E0979"/>
    <w:rsid w:val="000E1544"/>
    <w:rsid w:val="0011236F"/>
    <w:rsid w:val="001155CE"/>
    <w:rsid w:val="001225D9"/>
    <w:rsid w:val="00124370"/>
    <w:rsid w:val="001465C2"/>
    <w:rsid w:val="00160392"/>
    <w:rsid w:val="001A5429"/>
    <w:rsid w:val="001B1DAF"/>
    <w:rsid w:val="001C7F44"/>
    <w:rsid w:val="001D1C22"/>
    <w:rsid w:val="001E11F1"/>
    <w:rsid w:val="001E1E58"/>
    <w:rsid w:val="00206719"/>
    <w:rsid w:val="00212B1B"/>
    <w:rsid w:val="00240312"/>
    <w:rsid w:val="00247B17"/>
    <w:rsid w:val="00252E4A"/>
    <w:rsid w:val="00263E99"/>
    <w:rsid w:val="002642A8"/>
    <w:rsid w:val="002A137B"/>
    <w:rsid w:val="0031130D"/>
    <w:rsid w:val="00314A6F"/>
    <w:rsid w:val="00316A7B"/>
    <w:rsid w:val="00334394"/>
    <w:rsid w:val="00347AF5"/>
    <w:rsid w:val="00360F98"/>
    <w:rsid w:val="00362478"/>
    <w:rsid w:val="003742D7"/>
    <w:rsid w:val="00374421"/>
    <w:rsid w:val="00385D4D"/>
    <w:rsid w:val="003B5758"/>
    <w:rsid w:val="003D04F0"/>
    <w:rsid w:val="003D59A7"/>
    <w:rsid w:val="003E78A7"/>
    <w:rsid w:val="003F0714"/>
    <w:rsid w:val="003F13B0"/>
    <w:rsid w:val="003F5F4A"/>
    <w:rsid w:val="00400698"/>
    <w:rsid w:val="00403423"/>
    <w:rsid w:val="004211AF"/>
    <w:rsid w:val="00423A18"/>
    <w:rsid w:val="004262DD"/>
    <w:rsid w:val="0042646F"/>
    <w:rsid w:val="00435096"/>
    <w:rsid w:val="00436C47"/>
    <w:rsid w:val="00440BF7"/>
    <w:rsid w:val="004411FB"/>
    <w:rsid w:val="004423AB"/>
    <w:rsid w:val="00443212"/>
    <w:rsid w:val="004567E6"/>
    <w:rsid w:val="00470120"/>
    <w:rsid w:val="00493EC0"/>
    <w:rsid w:val="00495909"/>
    <w:rsid w:val="004B5251"/>
    <w:rsid w:val="004C7B3E"/>
    <w:rsid w:val="00500190"/>
    <w:rsid w:val="00513832"/>
    <w:rsid w:val="00526C37"/>
    <w:rsid w:val="00533047"/>
    <w:rsid w:val="00577B45"/>
    <w:rsid w:val="00582502"/>
    <w:rsid w:val="005919AF"/>
    <w:rsid w:val="005A20E2"/>
    <w:rsid w:val="005B04BC"/>
    <w:rsid w:val="005B5B61"/>
    <w:rsid w:val="005B6A1A"/>
    <w:rsid w:val="005D2146"/>
    <w:rsid w:val="005F6388"/>
    <w:rsid w:val="00614293"/>
    <w:rsid w:val="006208F9"/>
    <w:rsid w:val="006329E1"/>
    <w:rsid w:val="00633E73"/>
    <w:rsid w:val="00655308"/>
    <w:rsid w:val="00664450"/>
    <w:rsid w:val="006936EB"/>
    <w:rsid w:val="006A3869"/>
    <w:rsid w:val="006B2383"/>
    <w:rsid w:val="006D0144"/>
    <w:rsid w:val="006E3FC8"/>
    <w:rsid w:val="006E523A"/>
    <w:rsid w:val="006F35BA"/>
    <w:rsid w:val="00707756"/>
    <w:rsid w:val="007157EF"/>
    <w:rsid w:val="00723720"/>
    <w:rsid w:val="00730BAF"/>
    <w:rsid w:val="0073670F"/>
    <w:rsid w:val="00740FCE"/>
    <w:rsid w:val="00753E67"/>
    <w:rsid w:val="0077401D"/>
    <w:rsid w:val="007B17C4"/>
    <w:rsid w:val="007B1F5A"/>
    <w:rsid w:val="007B3AB6"/>
    <w:rsid w:val="007B5AFF"/>
    <w:rsid w:val="007C136F"/>
    <w:rsid w:val="007C5AF4"/>
    <w:rsid w:val="007D5767"/>
    <w:rsid w:val="007F793B"/>
    <w:rsid w:val="00804B5A"/>
    <w:rsid w:val="00810DF6"/>
    <w:rsid w:val="00813EC8"/>
    <w:rsid w:val="00817F8C"/>
    <w:rsid w:val="0083428B"/>
    <w:rsid w:val="00876F99"/>
    <w:rsid w:val="00877A44"/>
    <w:rsid w:val="00880AAB"/>
    <w:rsid w:val="008820B3"/>
    <w:rsid w:val="00886169"/>
    <w:rsid w:val="008965F6"/>
    <w:rsid w:val="008A2B5E"/>
    <w:rsid w:val="008D3386"/>
    <w:rsid w:val="008D3518"/>
    <w:rsid w:val="008F704C"/>
    <w:rsid w:val="0090206C"/>
    <w:rsid w:val="00902998"/>
    <w:rsid w:val="00912C1B"/>
    <w:rsid w:val="0092125E"/>
    <w:rsid w:val="00924319"/>
    <w:rsid w:val="00952A7A"/>
    <w:rsid w:val="00974BF8"/>
    <w:rsid w:val="009A3B33"/>
    <w:rsid w:val="009A45A0"/>
    <w:rsid w:val="009B35B5"/>
    <w:rsid w:val="009B4773"/>
    <w:rsid w:val="009C018F"/>
    <w:rsid w:val="009D2556"/>
    <w:rsid w:val="009E55E1"/>
    <w:rsid w:val="009F59FC"/>
    <w:rsid w:val="00A44EEF"/>
    <w:rsid w:val="00A630FD"/>
    <w:rsid w:val="00A74908"/>
    <w:rsid w:val="00A75F1A"/>
    <w:rsid w:val="00A91213"/>
    <w:rsid w:val="00A960DC"/>
    <w:rsid w:val="00A9621B"/>
    <w:rsid w:val="00AA29B1"/>
    <w:rsid w:val="00AA66D7"/>
    <w:rsid w:val="00AC3653"/>
    <w:rsid w:val="00AE0241"/>
    <w:rsid w:val="00AE5008"/>
    <w:rsid w:val="00B24769"/>
    <w:rsid w:val="00B26302"/>
    <w:rsid w:val="00B37B3B"/>
    <w:rsid w:val="00B44C47"/>
    <w:rsid w:val="00B57756"/>
    <w:rsid w:val="00B57F4F"/>
    <w:rsid w:val="00B7636D"/>
    <w:rsid w:val="00B80CF1"/>
    <w:rsid w:val="00BA2A38"/>
    <w:rsid w:val="00BA31C4"/>
    <w:rsid w:val="00BA3E51"/>
    <w:rsid w:val="00BB02E6"/>
    <w:rsid w:val="00BD0C60"/>
    <w:rsid w:val="00C05FB0"/>
    <w:rsid w:val="00C17BCF"/>
    <w:rsid w:val="00C3246A"/>
    <w:rsid w:val="00C36BA4"/>
    <w:rsid w:val="00C65564"/>
    <w:rsid w:val="00CA61D8"/>
    <w:rsid w:val="00CD1D98"/>
    <w:rsid w:val="00CF1267"/>
    <w:rsid w:val="00D13200"/>
    <w:rsid w:val="00D26769"/>
    <w:rsid w:val="00D27AF8"/>
    <w:rsid w:val="00D6543F"/>
    <w:rsid w:val="00D74E0C"/>
    <w:rsid w:val="00D86A0A"/>
    <w:rsid w:val="00D94688"/>
    <w:rsid w:val="00DB5A2E"/>
    <w:rsid w:val="00DC0528"/>
    <w:rsid w:val="00DC1104"/>
    <w:rsid w:val="00DC3A45"/>
    <w:rsid w:val="00DC7466"/>
    <w:rsid w:val="00DC7E1C"/>
    <w:rsid w:val="00DE65A2"/>
    <w:rsid w:val="00DF2DCC"/>
    <w:rsid w:val="00E01D0E"/>
    <w:rsid w:val="00E16215"/>
    <w:rsid w:val="00E31650"/>
    <w:rsid w:val="00E35169"/>
    <w:rsid w:val="00E404DF"/>
    <w:rsid w:val="00E5318C"/>
    <w:rsid w:val="00E53724"/>
    <w:rsid w:val="00E552C8"/>
    <w:rsid w:val="00E75006"/>
    <w:rsid w:val="00E757A0"/>
    <w:rsid w:val="00E84350"/>
    <w:rsid w:val="00E857E2"/>
    <w:rsid w:val="00E85863"/>
    <w:rsid w:val="00E91AE4"/>
    <w:rsid w:val="00EA431D"/>
    <w:rsid w:val="00EB47F9"/>
    <w:rsid w:val="00EC4BCD"/>
    <w:rsid w:val="00EF6CC0"/>
    <w:rsid w:val="00F273EA"/>
    <w:rsid w:val="00F33F5E"/>
    <w:rsid w:val="00F53A40"/>
    <w:rsid w:val="00F60840"/>
    <w:rsid w:val="00F75B86"/>
    <w:rsid w:val="00F77933"/>
    <w:rsid w:val="00F8411A"/>
    <w:rsid w:val="00FA0D95"/>
    <w:rsid w:val="00FC1405"/>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13E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atentStyles>
  <w:style w:type="paragraph" w:default="1" w:styleId="Normal">
    <w:name w:val="Normal"/>
    <w:qFormat/>
    <w:rsid w:val="00614293"/>
  </w:style>
  <w:style w:type="paragraph" w:styleId="Heading1">
    <w:name w:val="heading 1"/>
    <w:basedOn w:val="Normal"/>
    <w:next w:val="Normal"/>
    <w:link w:val="Heading1Char"/>
    <w:uiPriority w:val="9"/>
    <w:qFormat/>
    <w:rsid w:val="00E404DF"/>
    <w:pPr>
      <w:keepNext/>
      <w:keepLines/>
      <w:pageBreakBefore/>
      <w:pBdr>
        <w:bottom w:val="single" w:sz="24" w:space="4" w:color="F0CDA1" w:themeColor="accent1"/>
      </w:pBdr>
      <w:spacing w:after="400"/>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B47F9"/>
    <w:pPr>
      <w:spacing w:before="0" w:after="0"/>
    </w:pPr>
    <w:rPr>
      <w:rFonts w:asciiTheme="majorHAnsi" w:hAnsiTheme="majorHAnsi"/>
      <w:b/>
      <w:caps/>
      <w:color w:val="107082" w:themeColor="accent2"/>
      <w:sz w:val="28"/>
    </w:rPr>
  </w:style>
  <w:style w:type="character" w:customStyle="1" w:styleId="HeaderChar">
    <w:name w:val="Header Char"/>
    <w:basedOn w:val="DefaultParagraphFont"/>
    <w:link w:val="Header"/>
    <w:uiPriority w:val="99"/>
    <w:rsid w:val="00EB47F9"/>
    <w:rPr>
      <w:rFonts w:asciiTheme="majorHAnsi" w:hAnsiTheme="majorHAnsi"/>
      <w:b/>
      <w:caps/>
      <w:color w:val="107082" w:themeColor="accent2"/>
      <w:sz w:val="28"/>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813EC8"/>
    <w:pPr>
      <w:spacing w:after="0"/>
      <w:contextualSpacing/>
      <w:jc w:val="center"/>
    </w:pPr>
    <w:rPr>
      <w:rFonts w:asciiTheme="majorHAnsi" w:eastAsiaTheme="majorEastAsia" w:hAnsiTheme="majorHAnsi" w:cstheme="majorBidi"/>
      <w:b/>
      <w:color w:val="FFFFFF" w:themeColor="background1"/>
      <w:spacing w:val="-10"/>
      <w:kern w:val="28"/>
      <w:sz w:val="96"/>
      <w:szCs w:val="56"/>
    </w:rPr>
  </w:style>
  <w:style w:type="character" w:customStyle="1" w:styleId="TitleChar">
    <w:name w:val="Title Char"/>
    <w:basedOn w:val="DefaultParagraphFont"/>
    <w:link w:val="Title"/>
    <w:uiPriority w:val="10"/>
    <w:rsid w:val="00813EC8"/>
    <w:rPr>
      <w:rFonts w:asciiTheme="majorHAnsi" w:eastAsiaTheme="majorEastAsia" w:hAnsiTheme="majorHAnsi" w:cstheme="majorBidi"/>
      <w:b/>
      <w:color w:val="FFFFFF" w:themeColor="background1"/>
      <w:spacing w:val="-10"/>
      <w:kern w:val="28"/>
      <w:sz w:val="96"/>
      <w:szCs w:val="56"/>
    </w:rPr>
  </w:style>
  <w:style w:type="paragraph" w:styleId="Subtitle">
    <w:name w:val="Subtitle"/>
    <w:basedOn w:val="Normal"/>
    <w:next w:val="Normal"/>
    <w:link w:val="SubtitleChar"/>
    <w:uiPriority w:val="11"/>
    <w:qFormat/>
    <w:rsid w:val="00F33F5E"/>
    <w:pPr>
      <w:numPr>
        <w:ilvl w:val="1"/>
      </w:numPr>
      <w:spacing w:after="0"/>
      <w:jc w:val="center"/>
    </w:pPr>
    <w:rPr>
      <w:rFonts w:eastAsiaTheme="minorEastAsia"/>
      <w:b/>
      <w:i/>
      <w:color w:val="F0CDA1" w:themeColor="accent1"/>
      <w:spacing w:val="15"/>
      <w:sz w:val="48"/>
    </w:rPr>
  </w:style>
  <w:style w:type="character" w:customStyle="1" w:styleId="SubtitleChar">
    <w:name w:val="Subtitle Char"/>
    <w:basedOn w:val="DefaultParagraphFont"/>
    <w:link w:val="Subtitle"/>
    <w:uiPriority w:val="11"/>
    <w:rsid w:val="00F33F5E"/>
    <w:rPr>
      <w:rFonts w:eastAsiaTheme="minorEastAsia"/>
      <w:b/>
      <w:i/>
      <w:color w:val="F0CDA1" w:themeColor="accent1"/>
      <w:spacing w:val="15"/>
      <w:sz w:val="48"/>
    </w:rPr>
  </w:style>
  <w:style w:type="character" w:customStyle="1" w:styleId="Heading1Char">
    <w:name w:val="Heading 1 Char"/>
    <w:basedOn w:val="DefaultParagraphFont"/>
    <w:link w:val="Heading1"/>
    <w:uiPriority w:val="9"/>
    <w:rsid w:val="00E404DF"/>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E85863"/>
    <w:rPr>
      <w:rFonts w:asciiTheme="majorHAnsi" w:hAnsiTheme="majorHAnsi"/>
      <w:b/>
      <w:i w:val="0"/>
      <w:color w:val="107082" w:themeColor="accent2"/>
      <w:sz w:val="28"/>
    </w:rPr>
  </w:style>
  <w:style w:type="character" w:styleId="Emphasis">
    <w:name w:val="Emphasis"/>
    <w:uiPriority w:val="20"/>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3742D7"/>
    <w:pPr>
      <w:tabs>
        <w:tab w:val="right" w:leader="dot" w:pos="5030"/>
      </w:tabs>
      <w:spacing w:after="100"/>
      <w:jc w:val="center"/>
    </w:pPr>
    <w:rPr>
      <w:rFonts w:ascii="Arial Black" w:hAnsi="Arial Black"/>
      <w:sz w:val="36"/>
      <w:szCs w:val="36"/>
    </w:r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8965F6"/>
    <w:pPr>
      <w:numPr>
        <w:numId w:val="30"/>
      </w:numPr>
      <w:spacing w:before="0" w:after="0" w:line="216" w:lineRule="auto"/>
      <w:ind w:left="284" w:hanging="284"/>
    </w:pPr>
    <w:rPr>
      <w:sz w:val="20"/>
    </w:rPr>
  </w:style>
  <w:style w:type="paragraph" w:customStyle="1" w:styleId="Graphbullet3">
    <w:name w:val="Graph bullet 3"/>
    <w:basedOn w:val="Normal"/>
    <w:qFormat/>
    <w:rsid w:val="008965F6"/>
    <w:pPr>
      <w:numPr>
        <w:numId w:val="29"/>
      </w:numPr>
      <w:spacing w:before="0" w:after="0" w:line="216" w:lineRule="auto"/>
      <w:ind w:left="284" w:hanging="284"/>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
    <w:name w:val="Table Text"/>
    <w:basedOn w:val="Normal"/>
    <w:next w:val="Normal"/>
    <w:qFormat/>
    <w:rsid w:val="00810DF6"/>
    <w:pPr>
      <w:spacing w:before="0" w:after="0" w:line="240" w:lineRule="auto"/>
    </w:pPr>
    <w:rPr>
      <w:sz w:val="18"/>
    </w:rPr>
  </w:style>
  <w:style w:type="paragraph" w:customStyle="1" w:styleId="TableHeading">
    <w:name w:val="Table Heading"/>
    <w:basedOn w:val="Normal"/>
    <w:qFormat/>
    <w:rsid w:val="00DC3A45"/>
    <w:pPr>
      <w:spacing w:before="0" w:after="0" w:line="216" w:lineRule="auto"/>
      <w:ind w:left="85"/>
    </w:pPr>
    <w:rPr>
      <w:b/>
      <w:color w:val="FFFFFF" w:themeColor="background1"/>
      <w:sz w:val="18"/>
      <w:szCs w:val="18"/>
    </w:rPr>
  </w:style>
  <w:style w:type="paragraph" w:customStyle="1" w:styleId="Header2">
    <w:name w:val="Header2"/>
    <w:basedOn w:val="Normal"/>
    <w:next w:val="Normal"/>
    <w:link w:val="Header2Char"/>
    <w:qFormat/>
    <w:rsid w:val="00BA3E51"/>
    <w:pPr>
      <w:spacing w:before="0" w:after="0"/>
    </w:pPr>
    <w:rPr>
      <w:i/>
    </w:rPr>
  </w:style>
  <w:style w:type="paragraph" w:customStyle="1" w:styleId="Tabletotal">
    <w:name w:val="Table total"/>
    <w:basedOn w:val="Normal"/>
    <w:next w:val="Normal"/>
    <w:link w:val="TabletotalChar"/>
    <w:qFormat/>
    <w:rsid w:val="004211AF"/>
    <w:pPr>
      <w:spacing w:before="0" w:after="0" w:line="256" w:lineRule="auto"/>
    </w:pPr>
    <w:rPr>
      <w:rFonts w:ascii="Arial" w:eastAsia="Arial" w:hAnsi="Arial" w:cs="Times New Roman"/>
      <w:b/>
      <w:bCs/>
      <w:caps/>
      <w:color w:val="404040" w:themeColor="text1" w:themeTint="BF"/>
      <w:sz w:val="18"/>
      <w:szCs w:val="22"/>
    </w:rPr>
  </w:style>
  <w:style w:type="character" w:customStyle="1" w:styleId="Header2Char">
    <w:name w:val="Header2 Char"/>
    <w:basedOn w:val="DefaultParagraphFont"/>
    <w:link w:val="Header2"/>
    <w:rsid w:val="00BA3E51"/>
    <w:rPr>
      <w:i/>
    </w:rPr>
  </w:style>
  <w:style w:type="character" w:customStyle="1" w:styleId="TabletotalChar">
    <w:name w:val="Table total Char"/>
    <w:basedOn w:val="DefaultParagraphFont"/>
    <w:link w:val="Tabletotal"/>
    <w:rsid w:val="004211AF"/>
    <w:rPr>
      <w:rFonts w:ascii="Arial" w:eastAsia="Arial" w:hAnsi="Arial" w:cs="Times New Roman"/>
      <w:b/>
      <w:bCs/>
      <w:caps/>
      <w:color w:val="404040" w:themeColor="text1" w:themeTint="BF"/>
      <w:sz w:val="18"/>
      <w:szCs w:val="22"/>
    </w:rPr>
  </w:style>
  <w:style w:type="paragraph" w:customStyle="1" w:styleId="TableTextright">
    <w:name w:val="Table Text right"/>
    <w:basedOn w:val="Normal"/>
    <w:next w:val="Normal"/>
    <w:link w:val="TableTextrightChar"/>
    <w:qFormat/>
    <w:rsid w:val="00810DF6"/>
    <w:pPr>
      <w:spacing w:before="0" w:after="0" w:line="240" w:lineRule="auto"/>
      <w:jc w:val="right"/>
    </w:pPr>
    <w:rPr>
      <w:sz w:val="18"/>
    </w:rPr>
  </w:style>
  <w:style w:type="paragraph" w:customStyle="1" w:styleId="TableTextbold">
    <w:name w:val="Table Text bold"/>
    <w:basedOn w:val="Normal"/>
    <w:next w:val="Normal"/>
    <w:link w:val="TableTextboldChar"/>
    <w:qFormat/>
    <w:rsid w:val="009C018F"/>
    <w:pPr>
      <w:spacing w:before="0" w:after="0" w:line="240" w:lineRule="auto"/>
    </w:pPr>
    <w:rPr>
      <w:b/>
      <w:sz w:val="18"/>
    </w:rPr>
  </w:style>
  <w:style w:type="character" w:customStyle="1" w:styleId="TableTextrightChar">
    <w:name w:val="Table Text right Char"/>
    <w:basedOn w:val="DefaultParagraphFont"/>
    <w:link w:val="TableTextright"/>
    <w:rsid w:val="00810DF6"/>
    <w:rPr>
      <w:sz w:val="18"/>
    </w:rPr>
  </w:style>
  <w:style w:type="character" w:customStyle="1" w:styleId="TableTextboldChar">
    <w:name w:val="Table Text bold Char"/>
    <w:basedOn w:val="DefaultParagraphFont"/>
    <w:link w:val="TableTextbold"/>
    <w:rsid w:val="009C018F"/>
    <w:rPr>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8417">
      <w:bodyDiv w:val="1"/>
      <w:marLeft w:val="0"/>
      <w:marRight w:val="0"/>
      <w:marTop w:val="0"/>
      <w:marBottom w:val="0"/>
      <w:divBdr>
        <w:top w:val="none" w:sz="0" w:space="0" w:color="auto"/>
        <w:left w:val="none" w:sz="0" w:space="0" w:color="auto"/>
        <w:bottom w:val="none" w:sz="0" w:space="0" w:color="auto"/>
        <w:right w:val="none" w:sz="0" w:space="0" w:color="auto"/>
      </w:divBdr>
    </w:div>
    <w:div w:id="238565654">
      <w:bodyDiv w:val="1"/>
      <w:marLeft w:val="0"/>
      <w:marRight w:val="0"/>
      <w:marTop w:val="0"/>
      <w:marBottom w:val="0"/>
      <w:divBdr>
        <w:top w:val="none" w:sz="0" w:space="0" w:color="auto"/>
        <w:left w:val="none" w:sz="0" w:space="0" w:color="auto"/>
        <w:bottom w:val="none" w:sz="0" w:space="0" w:color="auto"/>
        <w:right w:val="none" w:sz="0" w:space="0" w:color="auto"/>
      </w:divBdr>
    </w:div>
    <w:div w:id="449127054">
      <w:bodyDiv w:val="1"/>
      <w:marLeft w:val="0"/>
      <w:marRight w:val="0"/>
      <w:marTop w:val="0"/>
      <w:marBottom w:val="0"/>
      <w:divBdr>
        <w:top w:val="none" w:sz="0" w:space="0" w:color="auto"/>
        <w:left w:val="none" w:sz="0" w:space="0" w:color="auto"/>
        <w:bottom w:val="none" w:sz="0" w:space="0" w:color="auto"/>
        <w:right w:val="none" w:sz="0" w:space="0" w:color="auto"/>
      </w:divBdr>
    </w:div>
    <w:div w:id="1703939079">
      <w:bodyDiv w:val="1"/>
      <w:marLeft w:val="0"/>
      <w:marRight w:val="0"/>
      <w:marTop w:val="0"/>
      <w:marBottom w:val="0"/>
      <w:divBdr>
        <w:top w:val="none" w:sz="0" w:space="0" w:color="auto"/>
        <w:left w:val="none" w:sz="0" w:space="0" w:color="auto"/>
        <w:bottom w:val="none" w:sz="0" w:space="0" w:color="auto"/>
        <w:right w:val="none" w:sz="0" w:space="0" w:color="auto"/>
      </w:divBdr>
    </w:div>
    <w:div w:id="188293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dolOZ\AppData\Roaming\Microsoft\Templates\Home%20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21B523FA6F46DCB47E79C62E3DBE9E"/>
        <w:category>
          <w:name w:val="General"/>
          <w:gallery w:val="placeholder"/>
        </w:category>
        <w:types>
          <w:type w:val="bbPlcHdr"/>
        </w:types>
        <w:behaviors>
          <w:behavior w:val="content"/>
        </w:behaviors>
        <w:guid w:val="{9F0ADCE8-19FF-43AA-882F-EAA88D5BD0B6}"/>
      </w:docPartPr>
      <w:docPartBody>
        <w:p w:rsidR="00D2005F" w:rsidRDefault="00D2005F">
          <w:pPr>
            <w:pStyle w:val="FD21B523FA6F46DCB47E79C62E3DBE9E"/>
          </w:pPr>
          <w:r w:rsidRPr="00614293">
            <w:t>HOME BASED</w:t>
          </w:r>
        </w:p>
      </w:docPartBody>
    </w:docPart>
    <w:docPart>
      <w:docPartPr>
        <w:name w:val="DB419607561A48E8B81AE403364AD686"/>
        <w:category>
          <w:name w:val="General"/>
          <w:gallery w:val="placeholder"/>
        </w:category>
        <w:types>
          <w:type w:val="bbPlcHdr"/>
        </w:types>
        <w:behaviors>
          <w:behavior w:val="content"/>
        </w:behaviors>
        <w:guid w:val="{CDE907A7-CC20-4483-B068-AB851A1707AB}"/>
      </w:docPartPr>
      <w:docPartBody>
        <w:p w:rsidR="00D2005F" w:rsidRDefault="00D2005F">
          <w:pPr>
            <w:pStyle w:val="DB419607561A48E8B81AE403364AD686"/>
          </w:pPr>
          <w:r w:rsidRPr="00614293">
            <w:rPr>
              <w:rStyle w:val="TitleChar"/>
              <w:b w:val="0"/>
            </w:rPr>
            <w:t>PROFESSIONAL SERVICES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70AD47" w:themeColor="accent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5B9BD5" w:themeColor="accent5"/>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5"/>
  </w:num>
  <w:num w:numId="5">
    <w:abstractNumId w:val="2"/>
  </w:num>
  <w:num w:numId="6">
    <w:abstractNumId w:val="1"/>
  </w:num>
  <w:num w:numId="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5F"/>
    <w:rsid w:val="00192A65"/>
    <w:rsid w:val="005C4E83"/>
    <w:rsid w:val="00772213"/>
    <w:rsid w:val="00D20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21B523FA6F46DCB47E79C62E3DBE9E">
    <w:name w:val="FD21B523FA6F46DCB47E79C62E3DBE9E"/>
  </w:style>
  <w:style w:type="paragraph" w:styleId="Title">
    <w:name w:val="Title"/>
    <w:basedOn w:val="Normal"/>
    <w:next w:val="Normal"/>
    <w:link w:val="TitleChar"/>
    <w:uiPriority w:val="10"/>
    <w:qFormat/>
    <w:pPr>
      <w:spacing w:before="120" w:after="0" w:line="288" w:lineRule="auto"/>
      <w:contextualSpacing/>
      <w:jc w:val="center"/>
    </w:pPr>
    <w:rPr>
      <w:rFonts w:asciiTheme="majorHAnsi" w:eastAsiaTheme="majorEastAsia" w:hAnsiTheme="majorHAnsi" w:cstheme="majorBidi"/>
      <w:b/>
      <w:color w:val="FFFFFF" w:themeColor="background1"/>
      <w:spacing w:val="-10"/>
      <w:kern w:val="28"/>
      <w:sz w:val="96"/>
      <w:szCs w:val="56"/>
      <w:lang w:val="en-US" w:eastAsia="en-US"/>
    </w:rPr>
  </w:style>
  <w:style w:type="character" w:customStyle="1" w:styleId="TitleChar">
    <w:name w:val="Title Char"/>
    <w:basedOn w:val="DefaultParagraphFont"/>
    <w:link w:val="Title"/>
    <w:uiPriority w:val="10"/>
    <w:rPr>
      <w:rFonts w:asciiTheme="majorHAnsi" w:eastAsiaTheme="majorEastAsia" w:hAnsiTheme="majorHAnsi" w:cstheme="majorBidi"/>
      <w:b/>
      <w:color w:val="FFFFFF" w:themeColor="background1"/>
      <w:spacing w:val="-10"/>
      <w:kern w:val="28"/>
      <w:sz w:val="96"/>
      <w:szCs w:val="56"/>
      <w:lang w:val="en-US" w:eastAsia="en-US"/>
    </w:rPr>
  </w:style>
  <w:style w:type="paragraph" w:customStyle="1" w:styleId="DB419607561A48E8B81AE403364AD686">
    <w:name w:val="DB419607561A48E8B81AE403364AD686"/>
  </w:style>
  <w:style w:type="paragraph" w:customStyle="1" w:styleId="3538C6B621384C138340031544EFEDC0">
    <w:name w:val="3538C6B621384C138340031544EFEDC0"/>
  </w:style>
  <w:style w:type="paragraph" w:customStyle="1" w:styleId="0083FC8B19B94B57BDDC84192FAC7A17">
    <w:name w:val="0083FC8B19B94B57BDDC84192FAC7A17"/>
  </w:style>
  <w:style w:type="paragraph" w:customStyle="1" w:styleId="1E5E2642739142E0A62AFC9B4DA381C7">
    <w:name w:val="1E5E2642739142E0A62AFC9B4DA381C7"/>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sz w:val="24"/>
      <w:szCs w:val="24"/>
      <w:lang w:val="en-US" w:eastAsia="en-US"/>
    </w:rPr>
  </w:style>
  <w:style w:type="paragraph" w:customStyle="1" w:styleId="2204F78F966B4999B0779AA866953C27">
    <w:name w:val="2204F78F966B4999B0779AA866953C27"/>
  </w:style>
  <w:style w:type="paragraph" w:customStyle="1" w:styleId="943AFE6AECA2419E96E57E8E6A51203F">
    <w:name w:val="943AFE6AECA2419E96E57E8E6A51203F"/>
  </w:style>
  <w:style w:type="paragraph" w:customStyle="1" w:styleId="F2E95388BD684660A893967A7F122BC7">
    <w:name w:val="F2E95388BD684660A893967A7F122BC7"/>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sz w:val="24"/>
      <w:szCs w:val="24"/>
      <w:lang w:val="en-US" w:eastAsia="en-US"/>
    </w:rPr>
  </w:style>
  <w:style w:type="paragraph" w:customStyle="1" w:styleId="D7A7CC5EC5FA44B7993B2975B3D89643">
    <w:name w:val="D7A7CC5EC5FA44B7993B2975B3D89643"/>
  </w:style>
  <w:style w:type="paragraph" w:customStyle="1" w:styleId="5EDEFD1218C048EDA14CDE55966A8870">
    <w:name w:val="5EDEFD1218C048EDA14CDE55966A8870"/>
  </w:style>
  <w:style w:type="paragraph" w:customStyle="1" w:styleId="FB0F4BBAFC31486A92BD038CBD41FDDB">
    <w:name w:val="FB0F4BBAFC31486A92BD038CBD41FDDB"/>
  </w:style>
  <w:style w:type="character" w:customStyle="1" w:styleId="Bold">
    <w:name w:val="Bold"/>
    <w:uiPriority w:val="1"/>
    <w:qFormat/>
    <w:rPr>
      <w:b/>
      <w:bCs/>
    </w:rPr>
  </w:style>
  <w:style w:type="paragraph" w:customStyle="1" w:styleId="786C10E128784114914F64C5D51B5129">
    <w:name w:val="786C10E128784114914F64C5D51B5129"/>
  </w:style>
  <w:style w:type="paragraph" w:customStyle="1" w:styleId="5CE9AEA6EAA14D749CA0F65938FF3517">
    <w:name w:val="5CE9AEA6EAA14D749CA0F65938FF3517"/>
  </w:style>
  <w:style w:type="paragraph" w:customStyle="1" w:styleId="B2BA481E90774AC1861E67FBBCB29A4F">
    <w:name w:val="B2BA481E90774AC1861E67FBBCB29A4F"/>
  </w:style>
  <w:style w:type="paragraph" w:customStyle="1" w:styleId="E03933C736FF45AA911FE133DF8D8DE4">
    <w:name w:val="E03933C736FF45AA911FE133DF8D8DE4"/>
  </w:style>
  <w:style w:type="paragraph" w:customStyle="1" w:styleId="0EAC6879FED94F5F8E43D54AB43233D9">
    <w:name w:val="0EAC6879FED94F5F8E43D54AB43233D9"/>
  </w:style>
  <w:style w:type="paragraph" w:customStyle="1" w:styleId="614FF3C217DB4F669EBF76DBD3532EE4">
    <w:name w:val="614FF3C217DB4F669EBF76DBD3532EE4"/>
  </w:style>
  <w:style w:type="paragraph" w:customStyle="1" w:styleId="5CA830F0DA4F45009E8F4DC70E3C70DD">
    <w:name w:val="5CA830F0DA4F45009E8F4DC70E3C70DD"/>
  </w:style>
  <w:style w:type="paragraph" w:customStyle="1" w:styleId="BDBB3A557659446D8425A69020E75264">
    <w:name w:val="BDBB3A557659446D8425A69020E75264"/>
  </w:style>
  <w:style w:type="paragraph" w:customStyle="1" w:styleId="28A262899A984B4B897E0FB9361FC82D">
    <w:name w:val="28A262899A984B4B897E0FB9361FC82D"/>
  </w:style>
  <w:style w:type="paragraph" w:customStyle="1" w:styleId="3191424113FF4ECC81AD91349963E9E7">
    <w:name w:val="3191424113FF4ECC81AD91349963E9E7"/>
  </w:style>
  <w:style w:type="paragraph" w:customStyle="1" w:styleId="759C7DF233A44F58B5FD39013275A36B">
    <w:name w:val="759C7DF233A44F58B5FD39013275A36B"/>
  </w:style>
  <w:style w:type="paragraph" w:customStyle="1" w:styleId="7091E404789E4BC68E128AEFF5E9AA81">
    <w:name w:val="7091E404789E4BC68E128AEFF5E9AA81"/>
  </w:style>
  <w:style w:type="paragraph" w:customStyle="1" w:styleId="658E1FF5EAFF4D6D946FB2B2275EC3F5">
    <w:name w:val="658E1FF5EAFF4D6D946FB2B2275EC3F5"/>
  </w:style>
  <w:style w:type="paragraph" w:customStyle="1" w:styleId="2E9936DE740D48D6BC2206449C8CBEC1">
    <w:name w:val="2E9936DE740D48D6BC2206449C8CBEC1"/>
  </w:style>
  <w:style w:type="paragraph" w:customStyle="1" w:styleId="02C739A16CDA430FB256FBD420FF85CC">
    <w:name w:val="02C739A16CDA430FB256FBD420FF85CC"/>
  </w:style>
  <w:style w:type="paragraph" w:customStyle="1" w:styleId="6B335DD761AF43A8892B2C8EACD79CE0">
    <w:name w:val="6B335DD761AF43A8892B2C8EACD79CE0"/>
  </w:style>
  <w:style w:type="paragraph" w:customStyle="1" w:styleId="660466A00FDE442AA7BC223AA7018C20">
    <w:name w:val="660466A00FDE442AA7BC223AA7018C20"/>
  </w:style>
  <w:style w:type="paragraph" w:customStyle="1" w:styleId="EF5F390F8612406FB6AB54C43CBBCC4F">
    <w:name w:val="EF5F390F8612406FB6AB54C43CBBCC4F"/>
  </w:style>
  <w:style w:type="paragraph" w:customStyle="1" w:styleId="512560072CE44D6FA0570EE41F4EA084">
    <w:name w:val="512560072CE44D6FA0570EE41F4EA084"/>
  </w:style>
  <w:style w:type="paragraph" w:customStyle="1" w:styleId="EDB00EE364E94F2F9B846BFD3C7140C5">
    <w:name w:val="EDB00EE364E94F2F9B846BFD3C7140C5"/>
  </w:style>
  <w:style w:type="paragraph" w:customStyle="1" w:styleId="E9F0FEC33AC341B89F993E77D986328F">
    <w:name w:val="E9F0FEC33AC341B89F993E77D986328F"/>
  </w:style>
  <w:style w:type="paragraph" w:customStyle="1" w:styleId="DDEBF3A8BF864697BDDE2CCF7A9A27AF">
    <w:name w:val="DDEBF3A8BF864697BDDE2CCF7A9A27AF"/>
  </w:style>
  <w:style w:type="paragraph" w:customStyle="1" w:styleId="AD7AE7BDCC9D4F40AE87A27717E9DB35">
    <w:name w:val="AD7AE7BDCC9D4F40AE87A27717E9DB35"/>
  </w:style>
  <w:style w:type="paragraph" w:customStyle="1" w:styleId="1D4EB0D3B821463FA61028DBEF27BEFE">
    <w:name w:val="1D4EB0D3B821463FA61028DBEF27BEFE"/>
  </w:style>
  <w:style w:type="paragraph" w:customStyle="1" w:styleId="84C5F83563DF4DF9860D4A7F8F2FDF7D">
    <w:name w:val="84C5F83563DF4DF9860D4A7F8F2FDF7D"/>
  </w:style>
  <w:style w:type="paragraph" w:customStyle="1" w:styleId="A78EE292607D48EE81BFD392130760DC">
    <w:name w:val="A78EE292607D48EE81BFD392130760DC"/>
  </w:style>
  <w:style w:type="paragraph" w:customStyle="1" w:styleId="6A73F38B08EA488DAC385CBE2F1EB48F">
    <w:name w:val="6A73F38B08EA488DAC385CBE2F1EB48F"/>
  </w:style>
  <w:style w:type="paragraph" w:customStyle="1" w:styleId="BF7EE3EEC2774BE48736D195FCE2EF61">
    <w:name w:val="BF7EE3EEC2774BE48736D195FCE2EF61"/>
  </w:style>
  <w:style w:type="paragraph" w:customStyle="1" w:styleId="48FDA3AF3377458DB43BC8C0880002C8">
    <w:name w:val="48FDA3AF3377458DB43BC8C0880002C8"/>
  </w:style>
  <w:style w:type="paragraph" w:customStyle="1" w:styleId="712FE47A447B4FD99DEDD6000B33B794">
    <w:name w:val="712FE47A447B4FD99DEDD6000B33B794"/>
  </w:style>
  <w:style w:type="paragraph" w:customStyle="1" w:styleId="76798DAEB08D4B10B253235FA5D11D9F">
    <w:name w:val="76798DAEB08D4B10B253235FA5D11D9F"/>
  </w:style>
  <w:style w:type="paragraph" w:customStyle="1" w:styleId="890C2295982743A5A5C849969D8DE764">
    <w:name w:val="890C2295982743A5A5C849969D8DE764"/>
  </w:style>
  <w:style w:type="paragraph" w:customStyle="1" w:styleId="021ED3B3554C4FD79365746E3EF870E3">
    <w:name w:val="021ED3B3554C4FD79365746E3EF870E3"/>
  </w:style>
  <w:style w:type="paragraph" w:customStyle="1" w:styleId="BED040605EBE4BC3BA33A14654A3586B">
    <w:name w:val="BED040605EBE4BC3BA33A14654A3586B"/>
  </w:style>
  <w:style w:type="paragraph" w:customStyle="1" w:styleId="486E14A5528B4F78AE2376D5FB5EB500">
    <w:name w:val="486E14A5528B4F78AE2376D5FB5EB500"/>
  </w:style>
  <w:style w:type="paragraph" w:customStyle="1" w:styleId="E631676A25ED4441B9E9CD154BC5F59C">
    <w:name w:val="E631676A25ED4441B9E9CD154BC5F59C"/>
  </w:style>
  <w:style w:type="paragraph" w:customStyle="1" w:styleId="6BBCB53534CF4D518E13E0A99B3A331B">
    <w:name w:val="6BBCB53534CF4D518E13E0A99B3A331B"/>
  </w:style>
  <w:style w:type="paragraph" w:customStyle="1" w:styleId="9A7852BC54F547AB9307510D1712A34F">
    <w:name w:val="9A7852BC54F547AB9307510D1712A34F"/>
  </w:style>
  <w:style w:type="paragraph" w:customStyle="1" w:styleId="F1F045B0C6C048089B1BAEF3549EC5AF">
    <w:name w:val="F1F045B0C6C048089B1BAEF3549EC5AF"/>
  </w:style>
  <w:style w:type="paragraph" w:customStyle="1" w:styleId="9DF67A51EA584B7E88BFA361C571307B">
    <w:name w:val="9DF67A51EA584B7E88BFA361C571307B"/>
  </w:style>
  <w:style w:type="paragraph" w:customStyle="1" w:styleId="6942B8E10CC24056835E1EEEF4F483FD">
    <w:name w:val="6942B8E10CC24056835E1EEEF4F483FD"/>
  </w:style>
  <w:style w:type="paragraph" w:customStyle="1" w:styleId="6AD16A9A62DA490F939A6162CAA4BF30">
    <w:name w:val="6AD16A9A62DA490F939A6162CAA4BF30"/>
  </w:style>
  <w:style w:type="paragraph" w:customStyle="1" w:styleId="0B74F37D0F7D4BA0A50133DA0EE5BD33">
    <w:name w:val="0B74F37D0F7D4BA0A50133DA0EE5BD33"/>
  </w:style>
  <w:style w:type="paragraph" w:customStyle="1" w:styleId="17EDDB8094B749CE9822BEA5CDBD0418">
    <w:name w:val="17EDDB8094B749CE9822BEA5CDBD0418"/>
  </w:style>
  <w:style w:type="paragraph" w:customStyle="1" w:styleId="F29155AA431844349A6E436C952F8755">
    <w:name w:val="F29155AA431844349A6E436C952F8755"/>
  </w:style>
  <w:style w:type="paragraph" w:customStyle="1" w:styleId="13AC257443674D1499A78917FB87712C">
    <w:name w:val="13AC257443674D1499A78917FB87712C"/>
  </w:style>
  <w:style w:type="paragraph" w:customStyle="1" w:styleId="89AC5DDE346C4B4187BA1A8E748BC409">
    <w:name w:val="89AC5DDE346C4B4187BA1A8E748BC409"/>
  </w:style>
  <w:style w:type="paragraph" w:customStyle="1" w:styleId="927B1FAB05E64829B1C25A45E3CF0B5E">
    <w:name w:val="927B1FAB05E64829B1C25A45E3CF0B5E"/>
  </w:style>
  <w:style w:type="paragraph" w:customStyle="1" w:styleId="E8303912869C4E9D922B7973D62157EC">
    <w:name w:val="E8303912869C4E9D922B7973D62157EC"/>
  </w:style>
  <w:style w:type="paragraph" w:customStyle="1" w:styleId="59776619688D406A9F19C0C7261C47A3">
    <w:name w:val="59776619688D406A9F19C0C7261C47A3"/>
  </w:style>
  <w:style w:type="paragraph" w:customStyle="1" w:styleId="0D6E12A87EC7402083A8CFDA4E5EA8FB">
    <w:name w:val="0D6E12A87EC7402083A8CFDA4E5EA8FB"/>
  </w:style>
  <w:style w:type="paragraph" w:customStyle="1" w:styleId="A8D299805A3A45CFB9C849E69C47FC4D">
    <w:name w:val="A8D299805A3A45CFB9C849E69C47FC4D"/>
  </w:style>
  <w:style w:type="paragraph" w:customStyle="1" w:styleId="046288593EAD48B0889D96E567A6D5B1">
    <w:name w:val="046288593EAD48B0889D96E567A6D5B1"/>
  </w:style>
  <w:style w:type="paragraph" w:customStyle="1" w:styleId="BF2A82B5BE4A4E6A9F14FDF7EBBD3CBE">
    <w:name w:val="BF2A82B5BE4A4E6A9F14FDF7EBBD3CBE"/>
  </w:style>
  <w:style w:type="paragraph" w:customStyle="1" w:styleId="Graphbullet">
    <w:name w:val="Graph bullet"/>
    <w:basedOn w:val="Normal"/>
    <w:qFormat/>
    <w:pPr>
      <w:numPr>
        <w:numId w:val="3"/>
      </w:numPr>
      <w:spacing w:after="0" w:line="216" w:lineRule="auto"/>
      <w:ind w:left="284" w:hanging="284"/>
    </w:pPr>
    <w:rPr>
      <w:rFonts w:eastAsiaTheme="minorHAnsi"/>
      <w:color w:val="595959" w:themeColor="text1" w:themeTint="A6"/>
      <w:sz w:val="20"/>
      <w:szCs w:val="24"/>
      <w:lang w:val="en-US" w:eastAsia="en-US"/>
    </w:rPr>
  </w:style>
  <w:style w:type="paragraph" w:customStyle="1" w:styleId="38D3FA25631642F79AFC207E39F7B7FE">
    <w:name w:val="38D3FA25631642F79AFC207E39F7B7FE"/>
  </w:style>
  <w:style w:type="paragraph" w:customStyle="1" w:styleId="02E3A8A9342542B6AD709BCD1D8CA348">
    <w:name w:val="02E3A8A9342542B6AD709BCD1D8CA348"/>
  </w:style>
  <w:style w:type="paragraph" w:customStyle="1" w:styleId="Graphbullet2">
    <w:name w:val="Graph bullet 2"/>
    <w:basedOn w:val="Normal"/>
    <w:qFormat/>
    <w:pPr>
      <w:numPr>
        <w:numId w:val="4"/>
      </w:numPr>
      <w:spacing w:after="0" w:line="216" w:lineRule="auto"/>
      <w:ind w:left="284" w:hanging="284"/>
    </w:pPr>
    <w:rPr>
      <w:rFonts w:eastAsiaTheme="minorHAnsi"/>
      <w:color w:val="595959" w:themeColor="text1" w:themeTint="A6"/>
      <w:sz w:val="20"/>
      <w:szCs w:val="24"/>
      <w:lang w:val="en-US" w:eastAsia="en-US"/>
    </w:rPr>
  </w:style>
  <w:style w:type="paragraph" w:customStyle="1" w:styleId="A638A2E5262742F192C4640E255568C5">
    <w:name w:val="A638A2E5262742F192C4640E255568C5"/>
  </w:style>
  <w:style w:type="paragraph" w:customStyle="1" w:styleId="4351CC483E18422BA8D66BBF1DE1B4D8">
    <w:name w:val="4351CC483E18422BA8D66BBF1DE1B4D8"/>
  </w:style>
  <w:style w:type="paragraph" w:customStyle="1" w:styleId="Graphbullet3">
    <w:name w:val="Graph bullet 3"/>
    <w:basedOn w:val="Normal"/>
    <w:qFormat/>
    <w:pPr>
      <w:numPr>
        <w:numId w:val="5"/>
      </w:numPr>
      <w:spacing w:after="0" w:line="216" w:lineRule="auto"/>
      <w:ind w:left="284" w:hanging="284"/>
    </w:pPr>
    <w:rPr>
      <w:rFonts w:eastAsiaTheme="minorHAnsi"/>
      <w:color w:val="595959" w:themeColor="text1" w:themeTint="A6"/>
      <w:sz w:val="20"/>
      <w:szCs w:val="24"/>
      <w:lang w:val="en-US" w:eastAsia="en-US"/>
    </w:rPr>
  </w:style>
  <w:style w:type="paragraph" w:customStyle="1" w:styleId="C0FBCCBE26144D6DADF36DCE6DC27174">
    <w:name w:val="C0FBCCBE26144D6DADF36DCE6DC27174"/>
  </w:style>
  <w:style w:type="paragraph" w:customStyle="1" w:styleId="DE734038BD7A4B4C83AAAA226C4F3C89">
    <w:name w:val="DE734038BD7A4B4C83AAAA226C4F3C89"/>
  </w:style>
  <w:style w:type="paragraph" w:customStyle="1" w:styleId="Graphbullet4">
    <w:name w:val="Graph bullet 4"/>
    <w:basedOn w:val="Normal"/>
    <w:qFormat/>
    <w:pPr>
      <w:numPr>
        <w:numId w:val="6"/>
      </w:numPr>
      <w:spacing w:after="0" w:line="240" w:lineRule="auto"/>
      <w:ind w:left="284" w:hanging="284"/>
    </w:pPr>
    <w:rPr>
      <w:rFonts w:eastAsiaTheme="minorHAnsi"/>
      <w:color w:val="595959" w:themeColor="text1" w:themeTint="A6"/>
      <w:sz w:val="20"/>
      <w:szCs w:val="24"/>
      <w:lang w:val="en-US" w:eastAsia="en-US"/>
    </w:rPr>
  </w:style>
  <w:style w:type="paragraph" w:customStyle="1" w:styleId="276D97BF7FBF477D8FF696DFDEE375BC">
    <w:name w:val="276D97BF7FBF477D8FF696DFDEE375BC"/>
  </w:style>
  <w:style w:type="paragraph" w:customStyle="1" w:styleId="A8ACE71C41FE4F939CB237A95DEBAFAB">
    <w:name w:val="A8ACE71C41FE4F939CB237A95DEBAFAB"/>
  </w:style>
  <w:style w:type="paragraph" w:customStyle="1" w:styleId="5A55FE053CAD4B5298F17440D23FA8AE">
    <w:name w:val="5A55FE053CAD4B5298F17440D23FA8AE"/>
  </w:style>
  <w:style w:type="paragraph" w:customStyle="1" w:styleId="C67C5CCF4F6C4827AD65553995E243E1">
    <w:name w:val="C67C5CCF4F6C4827AD65553995E243E1"/>
  </w:style>
  <w:style w:type="paragraph" w:customStyle="1" w:styleId="42EDC5058B514519ABF2F39B83A9388C">
    <w:name w:val="42EDC5058B514519ABF2F39B83A9388C"/>
  </w:style>
  <w:style w:type="paragraph" w:customStyle="1" w:styleId="022C6C8C3E5341E7A5F2A808947400FA">
    <w:name w:val="022C6C8C3E5341E7A5F2A808947400FA"/>
  </w:style>
  <w:style w:type="paragraph" w:customStyle="1" w:styleId="00302A6E9BD54C37A36D52E1C27D1494">
    <w:name w:val="00302A6E9BD54C37A36D52E1C27D1494"/>
  </w:style>
  <w:style w:type="paragraph" w:customStyle="1" w:styleId="E043ECFDDC39499B94823886E571A412">
    <w:name w:val="E043ECFDDC39499B94823886E571A412"/>
  </w:style>
  <w:style w:type="paragraph" w:customStyle="1" w:styleId="02721D2DA015492FBD234EF1017E9312">
    <w:name w:val="02721D2DA015492FBD234EF1017E9312"/>
  </w:style>
  <w:style w:type="paragraph" w:customStyle="1" w:styleId="C86D8612B5064050A1C91F025D495BEB">
    <w:name w:val="C86D8612B5064050A1C91F025D495BEB"/>
  </w:style>
  <w:style w:type="paragraph" w:customStyle="1" w:styleId="28CBD0222B854228944CE907663CC402">
    <w:name w:val="28CBD0222B854228944CE907663CC402"/>
  </w:style>
  <w:style w:type="paragraph" w:customStyle="1" w:styleId="3E2703FC25434F9E957F5FA9977DCD20">
    <w:name w:val="3E2703FC25434F9E957F5FA9977DCD20"/>
  </w:style>
  <w:style w:type="paragraph" w:customStyle="1" w:styleId="E91E279E45FD4753B2699D3D14DED6CC">
    <w:name w:val="E91E279E45FD4753B2699D3D14DED6CC"/>
  </w:style>
  <w:style w:type="paragraph" w:customStyle="1" w:styleId="851A80699F2B40B29F7ED2E7550168FF">
    <w:name w:val="851A80699F2B40B29F7ED2E7550168FF"/>
  </w:style>
  <w:style w:type="paragraph" w:customStyle="1" w:styleId="E5B187F3F35945F4AFB143FC569073DA">
    <w:name w:val="E5B187F3F35945F4AFB143FC569073DA"/>
  </w:style>
  <w:style w:type="paragraph" w:customStyle="1" w:styleId="DEE0E7E3C6614E858F5928CE3DD62326">
    <w:name w:val="DEE0E7E3C6614E858F5928CE3DD62326"/>
  </w:style>
  <w:style w:type="paragraph" w:customStyle="1" w:styleId="CB3713DFB7FE44CF85B362FCE0D313FB">
    <w:name w:val="CB3713DFB7FE44CF85B362FCE0D313FB"/>
  </w:style>
  <w:style w:type="paragraph" w:customStyle="1" w:styleId="6B314FD4BF5E45DC90CB60B136FDF841">
    <w:name w:val="6B314FD4BF5E45DC90CB60B136FDF841"/>
  </w:style>
  <w:style w:type="paragraph" w:customStyle="1" w:styleId="CFAA5C5837E148C1A8A79669271943FE">
    <w:name w:val="CFAA5C5837E148C1A8A79669271943FE"/>
  </w:style>
  <w:style w:type="paragraph" w:customStyle="1" w:styleId="2420A2B8AF4449098DF0D1F4E34898FC">
    <w:name w:val="2420A2B8AF4449098DF0D1F4E34898FC"/>
  </w:style>
  <w:style w:type="paragraph" w:customStyle="1" w:styleId="C377A144DF364D9C9417F92A0778969F">
    <w:name w:val="C377A144DF364D9C9417F92A0778969F"/>
  </w:style>
  <w:style w:type="paragraph" w:styleId="ListBullet2">
    <w:name w:val="List Bullet 2"/>
    <w:basedOn w:val="Normal"/>
    <w:uiPriority w:val="99"/>
    <w:pPr>
      <w:numPr>
        <w:numId w:val="7"/>
      </w:numPr>
      <w:spacing w:after="120" w:line="288" w:lineRule="auto"/>
    </w:pPr>
    <w:rPr>
      <w:rFonts w:eastAsiaTheme="minorHAnsi"/>
      <w:color w:val="595959" w:themeColor="text1" w:themeTint="A6"/>
      <w:sz w:val="24"/>
      <w:szCs w:val="24"/>
      <w:lang w:val="en-US" w:eastAsia="en-US"/>
    </w:rPr>
  </w:style>
  <w:style w:type="paragraph" w:customStyle="1" w:styleId="9632233D810149FAB265FA8072D1087C">
    <w:name w:val="9632233D810149FAB265FA8072D1087C"/>
  </w:style>
  <w:style w:type="paragraph" w:customStyle="1" w:styleId="7E2BBA92CA7740B6A6527316714C55BF">
    <w:name w:val="7E2BBA92CA7740B6A6527316714C55BF"/>
  </w:style>
  <w:style w:type="paragraph" w:customStyle="1" w:styleId="5F9674F26FA244AE9446B5D1B771CB69">
    <w:name w:val="5F9674F26FA244AE9446B5D1B771CB69"/>
  </w:style>
  <w:style w:type="paragraph" w:customStyle="1" w:styleId="22374A69F9F64CDB8CA6B63FEE5ED0B9">
    <w:name w:val="22374A69F9F64CDB8CA6B63FEE5ED0B9"/>
  </w:style>
  <w:style w:type="paragraph" w:customStyle="1" w:styleId="1888DD35143549C580FF91A6D8281142">
    <w:name w:val="1888DD35143549C580FF91A6D8281142"/>
  </w:style>
  <w:style w:type="paragraph" w:customStyle="1" w:styleId="E73A7DDBFFF646C4A614C18FF9173EF2">
    <w:name w:val="E73A7DDBFFF646C4A614C18FF9173EF2"/>
  </w:style>
  <w:style w:type="paragraph" w:customStyle="1" w:styleId="76FCD66ACBF0497198B583E3C79D1C49">
    <w:name w:val="76FCD66ACBF0497198B583E3C79D1C49"/>
  </w:style>
  <w:style w:type="paragraph" w:customStyle="1" w:styleId="B9754CFDE9F3463EAB9CAF78EA31AEA8">
    <w:name w:val="B9754CFDE9F3463EAB9CAF78EA31AEA8"/>
  </w:style>
  <w:style w:type="paragraph" w:customStyle="1" w:styleId="2A2BC5990B294DFF85F564B6247117BC">
    <w:name w:val="2A2BC5990B294DFF85F564B6247117BC"/>
  </w:style>
  <w:style w:type="paragraph" w:customStyle="1" w:styleId="528613F510E0428297D801AE24A5321B">
    <w:name w:val="528613F510E0428297D801AE24A5321B"/>
  </w:style>
  <w:style w:type="paragraph" w:customStyle="1" w:styleId="4E54721AFB4049A48714F9C8943FA983">
    <w:name w:val="4E54721AFB4049A48714F9C8943FA983"/>
  </w:style>
  <w:style w:type="paragraph" w:customStyle="1" w:styleId="5520C24A8DA140128FD2C77BB9D03336">
    <w:name w:val="5520C24A8DA140128FD2C77BB9D03336"/>
  </w:style>
  <w:style w:type="paragraph" w:customStyle="1" w:styleId="01338EFA3B5C4B53B4B40C382A032FD7">
    <w:name w:val="01338EFA3B5C4B53B4B40C382A032FD7"/>
  </w:style>
  <w:style w:type="paragraph" w:customStyle="1" w:styleId="E7B8341D16184B569CA4260588805A64">
    <w:name w:val="E7B8341D16184B569CA4260588805A64"/>
  </w:style>
  <w:style w:type="paragraph" w:customStyle="1" w:styleId="91779D55E05D47418CE65016C6FA33CA">
    <w:name w:val="91779D55E05D47418CE65016C6FA33CA"/>
  </w:style>
  <w:style w:type="paragraph" w:customStyle="1" w:styleId="E04B9F5F4D3A470CB4CBC527A5D04BA1">
    <w:name w:val="E04B9F5F4D3A470CB4CBC527A5D04BA1"/>
  </w:style>
  <w:style w:type="paragraph" w:customStyle="1" w:styleId="B77B3CE5728843618685B5EF625F3A89">
    <w:name w:val="B77B3CE5728843618685B5EF625F3A89"/>
  </w:style>
  <w:style w:type="paragraph" w:customStyle="1" w:styleId="CB199A4F39E8499EA3B26BF8EB3626A7">
    <w:name w:val="CB199A4F39E8499EA3B26BF8EB3626A7"/>
  </w:style>
  <w:style w:type="paragraph" w:customStyle="1" w:styleId="0B5419D254274C15A56BA52DCB8757B7">
    <w:name w:val="0B5419D254274C15A56BA52DCB8757B7"/>
  </w:style>
  <w:style w:type="paragraph" w:customStyle="1" w:styleId="DC7C892DA3C54AA8822834BFE56E9BEA">
    <w:name w:val="DC7C892DA3C54AA8822834BFE56E9BEA"/>
  </w:style>
  <w:style w:type="paragraph" w:customStyle="1" w:styleId="50AAA2ABCA474A098736CCA60A20FF3E">
    <w:name w:val="50AAA2ABCA474A098736CCA60A20FF3E"/>
  </w:style>
  <w:style w:type="paragraph" w:customStyle="1" w:styleId="565D2D897CEC488BB1445FFDA335566B">
    <w:name w:val="565D2D897CEC488BB1445FFDA335566B"/>
  </w:style>
  <w:style w:type="paragraph" w:customStyle="1" w:styleId="18EB68B363C74EAFBE71C8AF4C2A6DCF">
    <w:name w:val="18EB68B363C74EAFBE71C8AF4C2A6DCF"/>
  </w:style>
  <w:style w:type="paragraph" w:customStyle="1" w:styleId="0DF641B0CA994305A2047CB691E36C77">
    <w:name w:val="0DF641B0CA994305A2047CB691E36C77"/>
  </w:style>
  <w:style w:type="paragraph" w:customStyle="1" w:styleId="8E229E577CA94AE3A7479B945048C140">
    <w:name w:val="8E229E577CA94AE3A7479B945048C140"/>
  </w:style>
  <w:style w:type="paragraph" w:customStyle="1" w:styleId="1D469EDA72844D609A79048B5D244AD3">
    <w:name w:val="1D469EDA72844D609A79048B5D244AD3"/>
  </w:style>
  <w:style w:type="paragraph" w:customStyle="1" w:styleId="B50B36F2F9C546F4AF7821D2046B5AF5">
    <w:name w:val="B50B36F2F9C546F4AF7821D2046B5AF5"/>
  </w:style>
  <w:style w:type="paragraph" w:customStyle="1" w:styleId="3BA87312C973427D9A6485EDB89B7CAF">
    <w:name w:val="3BA87312C973427D9A6485EDB89B7CAF"/>
  </w:style>
  <w:style w:type="paragraph" w:customStyle="1" w:styleId="33B2606C420B488EB4F1DDA8AFB379C0">
    <w:name w:val="33B2606C420B488EB4F1DDA8AFB379C0"/>
  </w:style>
  <w:style w:type="paragraph" w:customStyle="1" w:styleId="CC1C4338EBBC4620AF5AE2EBA9C1301F">
    <w:name w:val="CC1C4338EBBC4620AF5AE2EBA9C1301F"/>
  </w:style>
  <w:style w:type="paragraph" w:customStyle="1" w:styleId="BF7B5E4E26184C858841B5EB59F51EE4">
    <w:name w:val="BF7B5E4E26184C858841B5EB59F51EE4"/>
  </w:style>
  <w:style w:type="paragraph" w:customStyle="1" w:styleId="28A97193A2AB43A581CA6A5F8577243A">
    <w:name w:val="28A97193A2AB43A581CA6A5F8577243A"/>
  </w:style>
  <w:style w:type="paragraph" w:customStyle="1" w:styleId="5A1795DE1A584D1C961D623924F0B4E9">
    <w:name w:val="5A1795DE1A584D1C961D623924F0B4E9"/>
  </w:style>
  <w:style w:type="paragraph" w:customStyle="1" w:styleId="9C2129075B3B4DD4B475F7B296D3A523">
    <w:name w:val="9C2129075B3B4DD4B475F7B296D3A523"/>
  </w:style>
  <w:style w:type="paragraph" w:customStyle="1" w:styleId="F55B9057363F4737885B6BE5D60C3720">
    <w:name w:val="F55B9057363F4737885B6BE5D60C3720"/>
  </w:style>
  <w:style w:type="paragraph" w:customStyle="1" w:styleId="251AFAC84FB5459BA7313EACD3E087D5">
    <w:name w:val="251AFAC84FB5459BA7313EACD3E087D5"/>
  </w:style>
  <w:style w:type="paragraph" w:customStyle="1" w:styleId="4CC47E7B94714CE4B2C5F110AD605E93">
    <w:name w:val="4CC47E7B94714CE4B2C5F110AD605E93"/>
  </w:style>
  <w:style w:type="paragraph" w:customStyle="1" w:styleId="A94CDE37B00C4C26B8535696B8EF5B03">
    <w:name w:val="A94CDE37B00C4C26B8535696B8EF5B03"/>
  </w:style>
  <w:style w:type="paragraph" w:customStyle="1" w:styleId="FCEC2711A5314BF2B77068C874F4C6E6">
    <w:name w:val="FCEC2711A5314BF2B77068C874F4C6E6"/>
  </w:style>
  <w:style w:type="paragraph" w:customStyle="1" w:styleId="385E6709D22B48F4955C33011610D0D7">
    <w:name w:val="385E6709D22B48F4955C33011610D0D7"/>
  </w:style>
  <w:style w:type="paragraph" w:customStyle="1" w:styleId="E8726F2F5FC2448E95F36A902A6B4EC4">
    <w:name w:val="E8726F2F5FC2448E95F36A902A6B4EC4"/>
  </w:style>
  <w:style w:type="paragraph" w:customStyle="1" w:styleId="0B816DC6941748B8A0166F6182D207C4">
    <w:name w:val="0B816DC6941748B8A0166F6182D207C4"/>
  </w:style>
  <w:style w:type="paragraph" w:customStyle="1" w:styleId="7240861F12674950B8AEC8D003BD9A22">
    <w:name w:val="7240861F12674950B8AEC8D003BD9A22"/>
  </w:style>
  <w:style w:type="paragraph" w:customStyle="1" w:styleId="B305D5D31090446184EBEFB98F710E74">
    <w:name w:val="B305D5D31090446184EBEFB98F710E74"/>
  </w:style>
  <w:style w:type="paragraph" w:customStyle="1" w:styleId="02D48F1778944396B4B1B227B486AD6B">
    <w:name w:val="02D48F1778944396B4B1B227B486AD6B"/>
  </w:style>
  <w:style w:type="paragraph" w:customStyle="1" w:styleId="C13770EF37ED489A905331F5B79B70A8">
    <w:name w:val="C13770EF37ED489A905331F5B79B70A8"/>
  </w:style>
  <w:style w:type="paragraph" w:customStyle="1" w:styleId="157BC8A3695349F3A1967C7C0DBB5289">
    <w:name w:val="157BC8A3695349F3A1967C7C0DBB5289"/>
  </w:style>
  <w:style w:type="paragraph" w:customStyle="1" w:styleId="BF14BC6F264A4355A79EBED661501BFD">
    <w:name w:val="BF14BC6F264A4355A79EBED661501BFD"/>
  </w:style>
  <w:style w:type="paragraph" w:customStyle="1" w:styleId="0F76B4A7D09D48C79BB5BB6C465D065D">
    <w:name w:val="0F76B4A7D09D48C79BB5BB6C465D065D"/>
  </w:style>
  <w:style w:type="paragraph" w:customStyle="1" w:styleId="5C86EE610E254025955A606EACBF840F">
    <w:name w:val="5C86EE610E254025955A606EACBF840F"/>
  </w:style>
  <w:style w:type="paragraph" w:customStyle="1" w:styleId="1DEA09C23F914E23B624566A3D7094CF">
    <w:name w:val="1DEA09C23F914E23B624566A3D7094CF"/>
  </w:style>
  <w:style w:type="paragraph" w:customStyle="1" w:styleId="B55B3F71B00E4F5C83BBAC0C61944CF5">
    <w:name w:val="B55B3F71B00E4F5C83BBAC0C61944CF5"/>
  </w:style>
  <w:style w:type="paragraph" w:customStyle="1" w:styleId="5CC39B53BE164302B568BE036121DB8A">
    <w:name w:val="5CC39B53BE164302B568BE036121DB8A"/>
  </w:style>
  <w:style w:type="paragraph" w:customStyle="1" w:styleId="4216D9FD928C4114A3D06FCA0B7C7265">
    <w:name w:val="4216D9FD928C4114A3D06FCA0B7C7265"/>
  </w:style>
  <w:style w:type="paragraph" w:customStyle="1" w:styleId="70799FADA5A9467D8C244A8DCEA52E41">
    <w:name w:val="70799FADA5A9467D8C244A8DCEA52E41"/>
  </w:style>
  <w:style w:type="paragraph" w:customStyle="1" w:styleId="DB79038334184BB3B763B7F44C4D120C">
    <w:name w:val="DB79038334184BB3B763B7F44C4D120C"/>
  </w:style>
  <w:style w:type="paragraph" w:customStyle="1" w:styleId="0EF873BFFA284FD1A6869053C173B54E">
    <w:name w:val="0EF873BFFA284FD1A6869053C173B54E"/>
  </w:style>
  <w:style w:type="paragraph" w:customStyle="1" w:styleId="AE7320F596B44A6F856A6EE1F89C3702">
    <w:name w:val="AE7320F596B44A6F856A6EE1F89C3702"/>
  </w:style>
  <w:style w:type="paragraph" w:customStyle="1" w:styleId="77D86CB8BEC04F6DA0BA9A3BE9584D5F">
    <w:name w:val="77D86CB8BEC04F6DA0BA9A3BE9584D5F"/>
  </w:style>
  <w:style w:type="paragraph" w:customStyle="1" w:styleId="BC9A18CB5AF44E69B9D504E485950154">
    <w:name w:val="BC9A18CB5AF44E69B9D504E485950154"/>
  </w:style>
  <w:style w:type="paragraph" w:customStyle="1" w:styleId="77B8305822544199822977D4796090A1">
    <w:name w:val="77B8305822544199822977D4796090A1"/>
  </w:style>
  <w:style w:type="paragraph" w:customStyle="1" w:styleId="70EAF7779EA649819CC9C938B8D6B2CB">
    <w:name w:val="70EAF7779EA649819CC9C938B8D6B2CB"/>
  </w:style>
  <w:style w:type="paragraph" w:customStyle="1" w:styleId="3F0DCF0DB56D4BB9990EFAA054F64433">
    <w:name w:val="3F0DCF0DB56D4BB9990EFAA054F64433"/>
  </w:style>
  <w:style w:type="paragraph" w:customStyle="1" w:styleId="52558D7D847F4EE892D7BDBA31AEEEB3">
    <w:name w:val="52558D7D847F4EE892D7BDBA31AEEEB3"/>
  </w:style>
  <w:style w:type="paragraph" w:customStyle="1" w:styleId="912F353230254CDCA0CC917868BF5579">
    <w:name w:val="912F353230254CDCA0CC917868BF5579"/>
  </w:style>
  <w:style w:type="paragraph" w:customStyle="1" w:styleId="A04ABCC79E834ABA89D8C1D7ACABBBDD">
    <w:name w:val="A04ABCC79E834ABA89D8C1D7ACABBBDD"/>
  </w:style>
  <w:style w:type="paragraph" w:customStyle="1" w:styleId="826F28B893BE4178BEE10B8CDC0D7733">
    <w:name w:val="826F28B893BE4178BEE10B8CDC0D7733"/>
  </w:style>
  <w:style w:type="paragraph" w:customStyle="1" w:styleId="39EA6DAFD4584FE8B2B5C93536C92CAA">
    <w:name w:val="39EA6DAFD4584FE8B2B5C93536C92CAA"/>
  </w:style>
  <w:style w:type="paragraph" w:customStyle="1" w:styleId="B60B8CC156284334897B7629A9466621">
    <w:name w:val="B60B8CC156284334897B7629A9466621"/>
  </w:style>
  <w:style w:type="paragraph" w:customStyle="1" w:styleId="4424214A1D4948F88D6BB06820B715C9">
    <w:name w:val="4424214A1D4948F88D6BB06820B715C9"/>
  </w:style>
  <w:style w:type="paragraph" w:customStyle="1" w:styleId="092B8F5B233742F5A88DB2F868914D91">
    <w:name w:val="092B8F5B233742F5A88DB2F868914D91"/>
  </w:style>
  <w:style w:type="paragraph" w:customStyle="1" w:styleId="02A043023C7E47D4A7EA4106D77397FB">
    <w:name w:val="02A043023C7E47D4A7EA4106D77397FB"/>
  </w:style>
  <w:style w:type="paragraph" w:customStyle="1" w:styleId="48A7B3F0A52D4506840D979AE922E7E0">
    <w:name w:val="48A7B3F0A52D4506840D979AE922E7E0"/>
  </w:style>
  <w:style w:type="paragraph" w:customStyle="1" w:styleId="43373E2D923F47A6AE772C2591710A12">
    <w:name w:val="43373E2D923F47A6AE772C2591710A12"/>
  </w:style>
  <w:style w:type="paragraph" w:customStyle="1" w:styleId="28DF399A1E774FAE8ADB64FC820E4FE3">
    <w:name w:val="28DF399A1E774FAE8ADB64FC820E4FE3"/>
  </w:style>
  <w:style w:type="paragraph" w:customStyle="1" w:styleId="A957166299E24729B9A8727F2B0B5B5E">
    <w:name w:val="A957166299E24729B9A8727F2B0B5B5E"/>
  </w:style>
  <w:style w:type="paragraph" w:customStyle="1" w:styleId="4BC96019B65043F29DFEDB334D73139C">
    <w:name w:val="4BC96019B65043F29DFEDB334D73139C"/>
  </w:style>
  <w:style w:type="paragraph" w:customStyle="1" w:styleId="595228CD3A6144EEBD7C5166686F577F">
    <w:name w:val="595228CD3A6144EEBD7C5166686F577F"/>
  </w:style>
  <w:style w:type="paragraph" w:customStyle="1" w:styleId="95FC84E24DAB4809BAC14337D4D8CEF5">
    <w:name w:val="95FC84E24DAB4809BAC14337D4D8CEF5"/>
  </w:style>
  <w:style w:type="paragraph" w:customStyle="1" w:styleId="F62EDCA87F8D49069D08A0A4358581D9">
    <w:name w:val="F62EDCA87F8D49069D08A0A4358581D9"/>
  </w:style>
  <w:style w:type="paragraph" w:customStyle="1" w:styleId="84E6A755E55647B4B1D3735D6998B1D6">
    <w:name w:val="84E6A755E55647B4B1D3735D6998B1D6"/>
  </w:style>
  <w:style w:type="paragraph" w:customStyle="1" w:styleId="9FD04924A3C8431D92B898D0E1F9F9F7">
    <w:name w:val="9FD04924A3C8431D92B898D0E1F9F9F7"/>
  </w:style>
  <w:style w:type="paragraph" w:customStyle="1" w:styleId="2938F1F449B842ACA75326502553BBEF">
    <w:name w:val="2938F1F449B842ACA75326502553BBEF"/>
  </w:style>
  <w:style w:type="paragraph" w:customStyle="1" w:styleId="9EC3F76234CA4EEEB0B8DA12221A6381">
    <w:name w:val="9EC3F76234CA4EEEB0B8DA12221A6381"/>
  </w:style>
  <w:style w:type="paragraph" w:customStyle="1" w:styleId="91FCBDFF7E26456B8A4066A7FD135C79">
    <w:name w:val="91FCBDFF7E26456B8A4066A7FD135C79"/>
  </w:style>
  <w:style w:type="paragraph" w:customStyle="1" w:styleId="BBE502C6B8D24E95A8B4BA4C496781F5">
    <w:name w:val="BBE502C6B8D24E95A8B4BA4C496781F5"/>
  </w:style>
  <w:style w:type="paragraph" w:customStyle="1" w:styleId="D8888CDA836E4E47AFAD28BB0512D804">
    <w:name w:val="D8888CDA836E4E47AFAD28BB0512D804"/>
  </w:style>
  <w:style w:type="paragraph" w:customStyle="1" w:styleId="82F3008F74184ED7BF453755F44AFFF1">
    <w:name w:val="82F3008F74184ED7BF453755F44AFFF1"/>
  </w:style>
  <w:style w:type="paragraph" w:customStyle="1" w:styleId="B36CF0577DC74A62AB735FB2B348CF4B">
    <w:name w:val="B36CF0577DC74A62AB735FB2B348CF4B"/>
  </w:style>
  <w:style w:type="paragraph" w:customStyle="1" w:styleId="5801118C8B4E47EDAF5650D52F379A7D">
    <w:name w:val="5801118C8B4E47EDAF5650D52F379A7D"/>
  </w:style>
  <w:style w:type="paragraph" w:customStyle="1" w:styleId="09570D795BD34633AB92BE314F5ACC79">
    <w:name w:val="09570D795BD34633AB92BE314F5ACC79"/>
  </w:style>
  <w:style w:type="paragraph" w:customStyle="1" w:styleId="59B7E2A522FD46E89C2AD2E3F5647C6D">
    <w:name w:val="59B7E2A522FD46E89C2AD2E3F5647C6D"/>
  </w:style>
  <w:style w:type="paragraph" w:customStyle="1" w:styleId="5A80C4B748644AF784E6619C99F34FEC">
    <w:name w:val="5A80C4B748644AF784E6619C99F34FEC"/>
  </w:style>
  <w:style w:type="paragraph" w:customStyle="1" w:styleId="EAF03D941A544C979FC04FE537179DA0">
    <w:name w:val="EAF03D941A544C979FC04FE537179DA0"/>
  </w:style>
  <w:style w:type="paragraph" w:customStyle="1" w:styleId="802B701485B745B0BE81AB24DEED62B4">
    <w:name w:val="802B701485B745B0BE81AB24DEED62B4"/>
  </w:style>
  <w:style w:type="paragraph" w:customStyle="1" w:styleId="4559FEF5063D4011849DD4394F4992AC">
    <w:name w:val="4559FEF5063D4011849DD4394F4992AC"/>
  </w:style>
  <w:style w:type="paragraph" w:customStyle="1" w:styleId="6D0E01A620974C078103840FC76518CF">
    <w:name w:val="6D0E01A620974C078103840FC76518CF"/>
  </w:style>
  <w:style w:type="paragraph" w:customStyle="1" w:styleId="C8540DBED71C43D08FD3190318CD8285">
    <w:name w:val="C8540DBED71C43D08FD3190318CD8285"/>
  </w:style>
  <w:style w:type="paragraph" w:customStyle="1" w:styleId="FA4422710EDD4BACBEBF6CBDF1E3B0FD">
    <w:name w:val="FA4422710EDD4BACBEBF6CBDF1E3B0FD"/>
  </w:style>
  <w:style w:type="paragraph" w:customStyle="1" w:styleId="B6CE6A4318DE46D0B04885C059C5C3B4">
    <w:name w:val="B6CE6A4318DE46D0B04885C059C5C3B4"/>
  </w:style>
  <w:style w:type="paragraph" w:customStyle="1" w:styleId="0B7F2BF3A6164FF28D3D629CFD0D37DF">
    <w:name w:val="0B7F2BF3A6164FF28D3D629CFD0D37DF"/>
  </w:style>
  <w:style w:type="paragraph" w:customStyle="1" w:styleId="5D9D571DFBAC4518B81DC2AFEF0F37B5">
    <w:name w:val="5D9D571DFBAC4518B81DC2AFEF0F37B5"/>
  </w:style>
  <w:style w:type="paragraph" w:customStyle="1" w:styleId="C3FA771C50D64EAB90637482D715B6C2">
    <w:name w:val="C3FA771C50D64EAB90637482D715B6C2"/>
  </w:style>
  <w:style w:type="paragraph" w:customStyle="1" w:styleId="271F6EB95FA542FAA5B385D9FF7B1873">
    <w:name w:val="271F6EB95FA542FAA5B385D9FF7B1873"/>
  </w:style>
  <w:style w:type="paragraph" w:customStyle="1" w:styleId="996D5C9D1E18431BB00699DD4BE82161">
    <w:name w:val="996D5C9D1E18431BB00699DD4BE82161"/>
  </w:style>
  <w:style w:type="paragraph" w:customStyle="1" w:styleId="DEAE17897A2F4B72B66EEAA63DEFF056">
    <w:name w:val="DEAE17897A2F4B72B66EEAA63DEFF056"/>
  </w:style>
  <w:style w:type="paragraph" w:customStyle="1" w:styleId="0A8BAF22D2094A658ABBCAB533052F42">
    <w:name w:val="0A8BAF22D2094A658ABBCAB533052F42"/>
  </w:style>
  <w:style w:type="paragraph" w:customStyle="1" w:styleId="3DD31B5AFD574FACB12D2460C64C5742">
    <w:name w:val="3DD31B5AFD574FACB12D2460C64C5742"/>
  </w:style>
  <w:style w:type="paragraph" w:customStyle="1" w:styleId="52F4CF8AC47348338F8C52C096A18B9F">
    <w:name w:val="52F4CF8AC47348338F8C52C096A18B9F"/>
  </w:style>
  <w:style w:type="paragraph" w:customStyle="1" w:styleId="AB4C6FEC314C4D5D8EB4196F5D7C22EA">
    <w:name w:val="AB4C6FEC314C4D5D8EB4196F5D7C22EA"/>
  </w:style>
  <w:style w:type="paragraph" w:customStyle="1" w:styleId="132997AAAEA445E1807BDC9401DE1EDA">
    <w:name w:val="132997AAAEA445E1807BDC9401DE1EDA"/>
  </w:style>
  <w:style w:type="paragraph" w:customStyle="1" w:styleId="DE278A5AEC35438DAD03713429EBD4A2">
    <w:name w:val="DE278A5AEC35438DAD03713429EBD4A2"/>
  </w:style>
  <w:style w:type="paragraph" w:customStyle="1" w:styleId="6B8E9ACD449742EFAADA8F77F69892F8">
    <w:name w:val="6B8E9ACD449742EFAADA8F77F69892F8"/>
  </w:style>
  <w:style w:type="paragraph" w:customStyle="1" w:styleId="88378E7F345D49EC9F47425DEEBEE52F">
    <w:name w:val="88378E7F345D49EC9F47425DEEBEE52F"/>
  </w:style>
  <w:style w:type="paragraph" w:customStyle="1" w:styleId="77A18EFC9AC3418A886E7C3C9E39E641">
    <w:name w:val="77A18EFC9AC3418A886E7C3C9E39E641"/>
  </w:style>
  <w:style w:type="paragraph" w:customStyle="1" w:styleId="213D9ECD56C84E948EE70B2154597D0D">
    <w:name w:val="213D9ECD56C84E948EE70B2154597D0D"/>
  </w:style>
  <w:style w:type="paragraph" w:customStyle="1" w:styleId="51A30737F03C4054B89123508D43DD2F">
    <w:name w:val="51A30737F03C4054B89123508D43DD2F"/>
  </w:style>
  <w:style w:type="paragraph" w:customStyle="1" w:styleId="825BDEF6A4AC4E7F9C88A547FBFECDD6">
    <w:name w:val="825BDEF6A4AC4E7F9C88A547FBFECDD6"/>
  </w:style>
  <w:style w:type="paragraph" w:customStyle="1" w:styleId="9ACBFE9EBF2540ACA4329A8631146AB4">
    <w:name w:val="9ACBFE9EBF2540ACA4329A8631146AB4"/>
  </w:style>
  <w:style w:type="paragraph" w:customStyle="1" w:styleId="81B3C80A68C44E778F20665711EE18C6">
    <w:name w:val="81B3C80A68C44E778F20665711EE18C6"/>
  </w:style>
  <w:style w:type="paragraph" w:customStyle="1" w:styleId="CED146BC2DC74E1790869B4E1D005F74">
    <w:name w:val="CED146BC2DC74E1790869B4E1D005F74"/>
  </w:style>
  <w:style w:type="paragraph" w:customStyle="1" w:styleId="7ACBAA31BD434266A465A4749ECF291A">
    <w:name w:val="7ACBAA31BD434266A465A4749ECF291A"/>
  </w:style>
  <w:style w:type="paragraph" w:customStyle="1" w:styleId="7201F8F5DE1E49C6AE5555BB25D7B727">
    <w:name w:val="7201F8F5DE1E49C6AE5555BB25D7B727"/>
  </w:style>
  <w:style w:type="paragraph" w:customStyle="1" w:styleId="52951C3D10B74693B2A3750993300EE7">
    <w:name w:val="52951C3D10B74693B2A3750993300EE7"/>
  </w:style>
  <w:style w:type="paragraph" w:customStyle="1" w:styleId="0E87AE16DC1D41FF9AECD2F3F6EF2B39">
    <w:name w:val="0E87AE16DC1D41FF9AECD2F3F6EF2B39"/>
  </w:style>
  <w:style w:type="paragraph" w:customStyle="1" w:styleId="A366FD13EEF347829D5A2F6B2A59F2C6">
    <w:name w:val="A366FD13EEF347829D5A2F6B2A59F2C6"/>
  </w:style>
  <w:style w:type="paragraph" w:customStyle="1" w:styleId="BE57E160D5E747B6A30C0FB0CB011B6D">
    <w:name w:val="BE57E160D5E747B6A30C0FB0CB011B6D"/>
  </w:style>
  <w:style w:type="paragraph" w:customStyle="1" w:styleId="C023A75E227044AD913D909826ABEFFE">
    <w:name w:val="C023A75E227044AD913D909826ABEFFE"/>
  </w:style>
  <w:style w:type="paragraph" w:customStyle="1" w:styleId="95D9384EC8684ED3B9D5A90313D8893E">
    <w:name w:val="95D9384EC8684ED3B9D5A90313D8893E"/>
  </w:style>
  <w:style w:type="paragraph" w:customStyle="1" w:styleId="F4DD0F6ECBD049D1BF5442DA5B73C381">
    <w:name w:val="F4DD0F6ECBD049D1BF5442DA5B73C381"/>
  </w:style>
  <w:style w:type="paragraph" w:customStyle="1" w:styleId="DF68D2306E5B425382427B52F87519BE">
    <w:name w:val="DF68D2306E5B425382427B52F87519BE"/>
  </w:style>
  <w:style w:type="paragraph" w:customStyle="1" w:styleId="1EF645D87ABE4E558D341D6737D32810">
    <w:name w:val="1EF645D87ABE4E558D341D6737D32810"/>
  </w:style>
  <w:style w:type="paragraph" w:customStyle="1" w:styleId="621A5DD300034578973D4B76CEAF66AF">
    <w:name w:val="621A5DD300034578973D4B76CEAF66AF"/>
  </w:style>
  <w:style w:type="paragraph" w:customStyle="1" w:styleId="7099C973BFFC4C66B89944AD21811FE4">
    <w:name w:val="7099C973BFFC4C66B89944AD21811FE4"/>
  </w:style>
  <w:style w:type="paragraph" w:customStyle="1" w:styleId="77FD97503EC340C2BDB92439BA1DA914">
    <w:name w:val="77FD97503EC340C2BDB92439BA1DA914"/>
  </w:style>
  <w:style w:type="paragraph" w:customStyle="1" w:styleId="2AB2C3D7FBD742A385376C7ED8A24D01">
    <w:name w:val="2AB2C3D7FBD742A385376C7ED8A24D01"/>
  </w:style>
  <w:style w:type="paragraph" w:customStyle="1" w:styleId="FA40595E6C2F4754ABA5512031F527D6">
    <w:name w:val="FA40595E6C2F4754ABA5512031F527D6"/>
  </w:style>
  <w:style w:type="paragraph" w:customStyle="1" w:styleId="154B9036725D4ED3956A3A5DF9AAC23F">
    <w:name w:val="154B9036725D4ED3956A3A5DF9AAC23F"/>
  </w:style>
  <w:style w:type="paragraph" w:customStyle="1" w:styleId="C0587624130A4AA8ABC8AB3916B117D3">
    <w:name w:val="C0587624130A4AA8ABC8AB3916B117D3"/>
  </w:style>
  <w:style w:type="paragraph" w:customStyle="1" w:styleId="7AFC97D94E6B4BE4B82120BAD21D43B6">
    <w:name w:val="7AFC97D94E6B4BE4B82120BAD21D43B6"/>
  </w:style>
  <w:style w:type="paragraph" w:customStyle="1" w:styleId="6B2CC9999D5D41278EEB3C94714232C2">
    <w:name w:val="6B2CC9999D5D41278EEB3C94714232C2"/>
  </w:style>
  <w:style w:type="paragraph" w:customStyle="1" w:styleId="90C5E206CFF34C02A50449CA409237F8">
    <w:name w:val="90C5E206CFF34C02A50449CA409237F8"/>
  </w:style>
  <w:style w:type="paragraph" w:customStyle="1" w:styleId="36C879AC59AA4664B594C7F2C9D40C67">
    <w:name w:val="36C879AC59AA4664B594C7F2C9D40C67"/>
  </w:style>
  <w:style w:type="paragraph" w:customStyle="1" w:styleId="6A25B84523E0441EB5AB03D11C4E6CDF">
    <w:name w:val="6A25B84523E0441EB5AB03D11C4E6CDF"/>
  </w:style>
  <w:style w:type="paragraph" w:customStyle="1" w:styleId="D564D53D31CE4784824E3FAE638CCC24">
    <w:name w:val="D564D53D31CE4784824E3FAE638CCC24"/>
  </w:style>
  <w:style w:type="paragraph" w:customStyle="1" w:styleId="145D0FA98C204574A9EFE0B3B6B2B464">
    <w:name w:val="145D0FA98C204574A9EFE0B3B6B2B464"/>
  </w:style>
  <w:style w:type="paragraph" w:customStyle="1" w:styleId="A3C06A98ABA54044AA01D7967834BFEB">
    <w:name w:val="A3C06A98ABA54044AA01D7967834BFEB"/>
  </w:style>
  <w:style w:type="paragraph" w:customStyle="1" w:styleId="F887DE6497434DD1943B14F177C65947">
    <w:name w:val="F887DE6497434DD1943B14F177C65947"/>
  </w:style>
  <w:style w:type="paragraph" w:customStyle="1" w:styleId="A3F1110DBB974E05B3AF70F7503A78BA">
    <w:name w:val="A3F1110DBB974E05B3AF70F7503A78BA"/>
  </w:style>
  <w:style w:type="paragraph" w:customStyle="1" w:styleId="3CE3D8AB59A94146B25F8C2CB8C0EB7F">
    <w:name w:val="3CE3D8AB59A94146B25F8C2CB8C0EB7F"/>
  </w:style>
  <w:style w:type="paragraph" w:customStyle="1" w:styleId="A4A0AF2063C04216957D55A63133324C">
    <w:name w:val="A4A0AF2063C04216957D55A63133324C"/>
  </w:style>
  <w:style w:type="paragraph" w:customStyle="1" w:styleId="5D2B2E8BE2D84AF6B4FEEE4A666E0D74">
    <w:name w:val="5D2B2E8BE2D84AF6B4FEEE4A666E0D74"/>
  </w:style>
  <w:style w:type="paragraph" w:customStyle="1" w:styleId="8161CC4212CD4E9F970A9CA50C248EE3">
    <w:name w:val="8161CC4212CD4E9F970A9CA50C248EE3"/>
  </w:style>
  <w:style w:type="paragraph" w:customStyle="1" w:styleId="3FBADB4882FE4E80AC146C3A06A2BD9C">
    <w:name w:val="3FBADB4882FE4E80AC146C3A06A2BD9C"/>
  </w:style>
  <w:style w:type="paragraph" w:customStyle="1" w:styleId="C4303D901BE1415FBADF78ECA3D0DE6A">
    <w:name w:val="C4303D901BE1415FBADF78ECA3D0DE6A"/>
  </w:style>
  <w:style w:type="paragraph" w:customStyle="1" w:styleId="7313624B9E5C4C1E8C6F2801F0B65267">
    <w:name w:val="7313624B9E5C4C1E8C6F2801F0B65267"/>
  </w:style>
  <w:style w:type="paragraph" w:customStyle="1" w:styleId="730438CDFDE94EF58DC026A66E2DA276">
    <w:name w:val="730438CDFDE94EF58DC026A66E2DA276"/>
  </w:style>
  <w:style w:type="paragraph" w:customStyle="1" w:styleId="8D1EE45EE62E4FE3BBD5BECF071D3E0B">
    <w:name w:val="8D1EE45EE62E4FE3BBD5BECF071D3E0B"/>
  </w:style>
  <w:style w:type="paragraph" w:customStyle="1" w:styleId="93A1DA8FB06942CCABEF7FDBCD767881">
    <w:name w:val="93A1DA8FB06942CCABEF7FDBCD767881"/>
  </w:style>
  <w:style w:type="paragraph" w:customStyle="1" w:styleId="4E6F58AB8D66437E84897F8A334E5FF0">
    <w:name w:val="4E6F58AB8D66437E84897F8A334E5FF0"/>
  </w:style>
  <w:style w:type="paragraph" w:customStyle="1" w:styleId="F526781567504AD9B11D172707CBE877">
    <w:name w:val="F526781567504AD9B11D172707CBE877"/>
  </w:style>
  <w:style w:type="paragraph" w:customStyle="1" w:styleId="0CB1416F43E5447AB1A75842AF70D887">
    <w:name w:val="0CB1416F43E5447AB1A75842AF70D887"/>
  </w:style>
  <w:style w:type="paragraph" w:customStyle="1" w:styleId="FD97BF708CF84727825AD72A2207C0B4">
    <w:name w:val="FD97BF708CF84727825AD72A2207C0B4"/>
  </w:style>
  <w:style w:type="paragraph" w:customStyle="1" w:styleId="B77A1934D7BF474CA953555B71B3F525">
    <w:name w:val="B77A1934D7BF474CA953555B71B3F525"/>
  </w:style>
  <w:style w:type="paragraph" w:customStyle="1" w:styleId="5F865FE7F88A4C34A8CD53FD8A25C485">
    <w:name w:val="5F865FE7F88A4C34A8CD53FD8A25C485"/>
  </w:style>
  <w:style w:type="paragraph" w:customStyle="1" w:styleId="30DED47B7B8842089C0AC1D49EEA9616">
    <w:name w:val="30DED47B7B8842089C0AC1D49EEA9616"/>
  </w:style>
  <w:style w:type="paragraph" w:customStyle="1" w:styleId="F38D9F79F2424CA2BEB439338FF9AF69">
    <w:name w:val="F38D9F79F2424CA2BEB439338FF9AF69"/>
  </w:style>
  <w:style w:type="paragraph" w:customStyle="1" w:styleId="040E6B545E4B46AC91031A218D7EB968">
    <w:name w:val="040E6B545E4B46AC91031A218D7EB968"/>
  </w:style>
  <w:style w:type="paragraph" w:customStyle="1" w:styleId="B89D92CA9DC7453CBE01A688B622EF4B">
    <w:name w:val="B89D92CA9DC7453CBE01A688B622EF4B"/>
  </w:style>
  <w:style w:type="paragraph" w:customStyle="1" w:styleId="7FFA139B283340D885BA48B93DA9CE33">
    <w:name w:val="7FFA139B283340D885BA48B93DA9CE33"/>
  </w:style>
  <w:style w:type="paragraph" w:customStyle="1" w:styleId="C1D5A1329C9A4E2C8232739E35F5833E">
    <w:name w:val="C1D5A1329C9A4E2C8232739E35F5833E"/>
  </w:style>
  <w:style w:type="paragraph" w:customStyle="1" w:styleId="4B664A1D1CAA4C5F9712A5E012C12A6B">
    <w:name w:val="4B664A1D1CAA4C5F9712A5E012C12A6B"/>
  </w:style>
  <w:style w:type="paragraph" w:customStyle="1" w:styleId="07E686BBC9784E8992C9A7A91D37B7E8">
    <w:name w:val="07E686BBC9784E8992C9A7A91D37B7E8"/>
  </w:style>
  <w:style w:type="paragraph" w:customStyle="1" w:styleId="676ABEE692354D74AC2EBB57AB25305A">
    <w:name w:val="676ABEE692354D74AC2EBB57AB25305A"/>
  </w:style>
  <w:style w:type="paragraph" w:customStyle="1" w:styleId="5D9EEAD859CC4EDC9FD7D51A90FF1C99">
    <w:name w:val="5D9EEAD859CC4EDC9FD7D51A90FF1C99"/>
  </w:style>
  <w:style w:type="paragraph" w:customStyle="1" w:styleId="66CB34ED22564853A996183A5BC71011">
    <w:name w:val="66CB34ED22564853A996183A5BC71011"/>
  </w:style>
  <w:style w:type="paragraph" w:customStyle="1" w:styleId="DBC56F06CB614A929E4B470AB9A7B256">
    <w:name w:val="DBC56F06CB614A929E4B470AB9A7B256"/>
  </w:style>
  <w:style w:type="paragraph" w:customStyle="1" w:styleId="A1E8F62BAF914C108F3514123C84A3C3">
    <w:name w:val="A1E8F62BAF914C108F3514123C84A3C3"/>
  </w:style>
  <w:style w:type="paragraph" w:customStyle="1" w:styleId="8F896C1D9C454434958529B32892B2D6">
    <w:name w:val="8F896C1D9C454434958529B32892B2D6"/>
  </w:style>
  <w:style w:type="paragraph" w:customStyle="1" w:styleId="314F97BA90E14447A8188A1EBF0AB7EF">
    <w:name w:val="314F97BA90E14447A8188A1EBF0AB7EF"/>
  </w:style>
  <w:style w:type="paragraph" w:customStyle="1" w:styleId="AEE921AB025C4055A3D4123E45F6C613">
    <w:name w:val="AEE921AB025C4055A3D4123E45F6C613"/>
  </w:style>
  <w:style w:type="paragraph" w:customStyle="1" w:styleId="8713E36D8BC74E4CA20939FD1832D645">
    <w:name w:val="8713E36D8BC74E4CA20939FD1832D645"/>
  </w:style>
  <w:style w:type="paragraph" w:customStyle="1" w:styleId="74B6E957418643B8AE0516A4718EF21B">
    <w:name w:val="74B6E957418643B8AE0516A4718EF21B"/>
  </w:style>
  <w:style w:type="paragraph" w:customStyle="1" w:styleId="DDD541AA38214B36AFC2F2DF106D1102">
    <w:name w:val="DDD541AA38214B36AFC2F2DF106D1102"/>
  </w:style>
  <w:style w:type="paragraph" w:customStyle="1" w:styleId="B7615838821640FCAAFF088F2B70246D">
    <w:name w:val="B7615838821640FCAAFF088F2B70246D"/>
  </w:style>
  <w:style w:type="paragraph" w:customStyle="1" w:styleId="21B98622C6234E4BADD9D364C3B80377">
    <w:name w:val="21B98622C6234E4BADD9D364C3B80377"/>
  </w:style>
  <w:style w:type="paragraph" w:customStyle="1" w:styleId="21D638B4A5524B6795BE23EDB44858BC">
    <w:name w:val="21D638B4A5524B6795BE23EDB44858BC"/>
  </w:style>
  <w:style w:type="paragraph" w:customStyle="1" w:styleId="3B4BAFE739334E4F85DF57D8322F9636">
    <w:name w:val="3B4BAFE739334E4F85DF57D8322F9636"/>
  </w:style>
  <w:style w:type="paragraph" w:customStyle="1" w:styleId="0F050600F6E6453F8257AF7F57B82E90">
    <w:name w:val="0F050600F6E6453F8257AF7F57B82E90"/>
  </w:style>
  <w:style w:type="paragraph" w:customStyle="1" w:styleId="63ADCC4B8A8C4A85A9C739A477612563">
    <w:name w:val="63ADCC4B8A8C4A85A9C739A477612563"/>
  </w:style>
  <w:style w:type="paragraph" w:customStyle="1" w:styleId="96FE18812D8547BF95D384A958CCCEDD">
    <w:name w:val="96FE18812D8547BF95D384A958CCCEDD"/>
  </w:style>
  <w:style w:type="paragraph" w:customStyle="1" w:styleId="B4BDC73E249F4B81B74C945A34EA5306">
    <w:name w:val="B4BDC73E249F4B81B74C945A34EA5306"/>
  </w:style>
  <w:style w:type="paragraph" w:customStyle="1" w:styleId="B2555EC66E024A0EAF728DBED2F35C28">
    <w:name w:val="B2555EC66E024A0EAF728DBED2F35C28"/>
  </w:style>
  <w:style w:type="paragraph" w:customStyle="1" w:styleId="359983E845DF429483D0AADF2D722C03">
    <w:name w:val="359983E845DF429483D0AADF2D722C03"/>
  </w:style>
  <w:style w:type="paragraph" w:customStyle="1" w:styleId="A73D62BA06BF4DDB8BB106B1345694DC">
    <w:name w:val="A73D62BA06BF4DDB8BB106B1345694DC"/>
  </w:style>
  <w:style w:type="paragraph" w:customStyle="1" w:styleId="87BD2F138AAD480D96161765F03B3E28">
    <w:name w:val="87BD2F138AAD480D96161765F03B3E28"/>
  </w:style>
  <w:style w:type="paragraph" w:customStyle="1" w:styleId="0172C43849F44B6AB5EBD56FD600703C">
    <w:name w:val="0172C43849F44B6AB5EBD56FD600703C"/>
  </w:style>
  <w:style w:type="paragraph" w:customStyle="1" w:styleId="4E09E9B1E21342FF8B3B7ECCBD5E41A6">
    <w:name w:val="4E09E9B1E21342FF8B3B7ECCBD5E41A6"/>
  </w:style>
  <w:style w:type="paragraph" w:customStyle="1" w:styleId="90C0BD5B206A474AB038E07FCE7925E7">
    <w:name w:val="90C0BD5B206A474AB038E07FCE7925E7"/>
  </w:style>
  <w:style w:type="paragraph" w:customStyle="1" w:styleId="494B5704544D46B88DFED2951881BC2A">
    <w:name w:val="494B5704544D46B88DFED2951881BC2A"/>
  </w:style>
  <w:style w:type="paragraph" w:customStyle="1" w:styleId="C00A047E984B487A8E7BCE3A3FC271EF">
    <w:name w:val="C00A047E984B487A8E7BCE3A3FC271EF"/>
  </w:style>
  <w:style w:type="paragraph" w:customStyle="1" w:styleId="69869EBA64B04FC4A4150065AC7D823D">
    <w:name w:val="69869EBA64B04FC4A4150065AC7D823D"/>
  </w:style>
  <w:style w:type="paragraph" w:customStyle="1" w:styleId="D0930C593D40440BBE18FB8248B2A29C">
    <w:name w:val="D0930C593D40440BBE18FB8248B2A29C"/>
  </w:style>
  <w:style w:type="paragraph" w:customStyle="1" w:styleId="D8E1F1B3E9AF44379F4E22AB448C6E66">
    <w:name w:val="D8E1F1B3E9AF44379F4E22AB448C6E66"/>
  </w:style>
  <w:style w:type="paragraph" w:customStyle="1" w:styleId="2C14EEAD3B56482E836802FD03527385">
    <w:name w:val="2C14EEAD3B56482E836802FD03527385"/>
  </w:style>
  <w:style w:type="paragraph" w:customStyle="1" w:styleId="B7A663F50C5846C19BBAA656B73AA409">
    <w:name w:val="B7A663F50C5846C19BBAA656B73AA409"/>
  </w:style>
  <w:style w:type="paragraph" w:customStyle="1" w:styleId="6E4B49DF4F12424C802EC126F829CAAE">
    <w:name w:val="6E4B49DF4F12424C802EC126F829CAAE"/>
  </w:style>
  <w:style w:type="paragraph" w:customStyle="1" w:styleId="3A933AA381454E5CA1A895390B358FC1">
    <w:name w:val="3A933AA381454E5CA1A895390B358FC1"/>
  </w:style>
  <w:style w:type="paragraph" w:customStyle="1" w:styleId="C7F99C74FD704C60A1E6B51A4E320193">
    <w:name w:val="C7F99C74FD704C60A1E6B51A4E320193"/>
  </w:style>
  <w:style w:type="paragraph" w:customStyle="1" w:styleId="0D7F5E0BB46F42CF9135DCBE7336CCA0">
    <w:name w:val="0D7F5E0BB46F42CF9135DCBE7336CCA0"/>
  </w:style>
  <w:style w:type="paragraph" w:customStyle="1" w:styleId="553016DB8E794EB89892B6FEDE9F5F05">
    <w:name w:val="553016DB8E794EB89892B6FEDE9F5F05"/>
  </w:style>
  <w:style w:type="paragraph" w:customStyle="1" w:styleId="42F8F9C372564FAE8E4A594B30785333">
    <w:name w:val="42F8F9C372564FAE8E4A594B30785333"/>
  </w:style>
  <w:style w:type="paragraph" w:customStyle="1" w:styleId="93A01F2853B84BF19CB24024102395B2">
    <w:name w:val="93A01F2853B84BF19CB24024102395B2"/>
  </w:style>
  <w:style w:type="paragraph" w:customStyle="1" w:styleId="D3F4FD72ACE74F3A8AFD6569571E4756">
    <w:name w:val="D3F4FD72ACE74F3A8AFD6569571E4756"/>
  </w:style>
  <w:style w:type="paragraph" w:customStyle="1" w:styleId="C2BA009CAADE4B979C9459EE1CB3EAB2">
    <w:name w:val="C2BA009CAADE4B979C9459EE1CB3EAB2"/>
  </w:style>
  <w:style w:type="paragraph" w:customStyle="1" w:styleId="9119435CF19A46A8BD81284BF549D9D6">
    <w:name w:val="9119435CF19A46A8BD81284BF549D9D6"/>
  </w:style>
  <w:style w:type="paragraph" w:customStyle="1" w:styleId="0D70BF40774041348CB8EE9E1C3B26C2">
    <w:name w:val="0D70BF40774041348CB8EE9E1C3B26C2"/>
  </w:style>
  <w:style w:type="paragraph" w:customStyle="1" w:styleId="09E3DFEDC57241DC942FBA48FF154117">
    <w:name w:val="09E3DFEDC57241DC942FBA48FF154117"/>
  </w:style>
  <w:style w:type="paragraph" w:customStyle="1" w:styleId="CC560B18A0724690810C1559233C0F5A">
    <w:name w:val="CC560B18A0724690810C1559233C0F5A"/>
  </w:style>
  <w:style w:type="paragraph" w:customStyle="1" w:styleId="BC8671B147E4408AA8E76A808007153D">
    <w:name w:val="BC8671B147E4408AA8E76A808007153D"/>
  </w:style>
  <w:style w:type="paragraph" w:customStyle="1" w:styleId="6425AAC0ECF2437B887285D1A3F3FEEE">
    <w:name w:val="6425AAC0ECF2437B887285D1A3F3FEEE"/>
  </w:style>
  <w:style w:type="paragraph" w:customStyle="1" w:styleId="EEC7FEE75E70465CBAA4DC34A9AF9B7A">
    <w:name w:val="EEC7FEE75E70465CBAA4DC34A9AF9B7A"/>
  </w:style>
  <w:style w:type="paragraph" w:customStyle="1" w:styleId="6B6A8DD509084DACB81FADD2855E8B98">
    <w:name w:val="6B6A8DD509084DACB81FADD2855E8B98"/>
  </w:style>
  <w:style w:type="paragraph" w:customStyle="1" w:styleId="29768B23DAEB4A8EAA03B088A06B0161">
    <w:name w:val="29768B23DAEB4A8EAA03B088A06B0161"/>
  </w:style>
  <w:style w:type="paragraph" w:customStyle="1" w:styleId="8FF63690B4314FB0B04A4BA2A4EA1754">
    <w:name w:val="8FF63690B4314FB0B04A4BA2A4EA1754"/>
  </w:style>
  <w:style w:type="paragraph" w:customStyle="1" w:styleId="69B400A0A8764022BECB2D6FE71A2383">
    <w:name w:val="69B400A0A8764022BECB2D6FE71A2383"/>
  </w:style>
  <w:style w:type="paragraph" w:customStyle="1" w:styleId="0D560E3C35C041B98B221AE54E29838B">
    <w:name w:val="0D560E3C35C041B98B221AE54E29838B"/>
  </w:style>
  <w:style w:type="paragraph" w:customStyle="1" w:styleId="BA93A97D51B54028919568B17B68B218">
    <w:name w:val="BA93A97D51B54028919568B17B68B218"/>
  </w:style>
  <w:style w:type="paragraph" w:customStyle="1" w:styleId="7D2D0BFB478C4AC281AD5CFFB0355B35">
    <w:name w:val="7D2D0BFB478C4AC281AD5CFFB0355B35"/>
  </w:style>
  <w:style w:type="paragraph" w:customStyle="1" w:styleId="7AE14793FCCA4030925A848A35725A59">
    <w:name w:val="7AE14793FCCA4030925A848A35725A59"/>
  </w:style>
  <w:style w:type="paragraph" w:customStyle="1" w:styleId="3B3FE7BBBF114677B0941C3AFE8E56EF">
    <w:name w:val="3B3FE7BBBF114677B0941C3AFE8E56EF"/>
  </w:style>
  <w:style w:type="paragraph" w:customStyle="1" w:styleId="2FD38CF858ED46399774808163FDCED1">
    <w:name w:val="2FD38CF858ED46399774808163FDCED1"/>
  </w:style>
  <w:style w:type="paragraph" w:customStyle="1" w:styleId="917383D8DE8B48EFA5DFFA0CBDC68376">
    <w:name w:val="917383D8DE8B48EFA5DFFA0CBDC68376"/>
  </w:style>
  <w:style w:type="paragraph" w:customStyle="1" w:styleId="A36C813CE7BC4479B86BD4D2A212A976">
    <w:name w:val="A36C813CE7BC4479B86BD4D2A212A976"/>
  </w:style>
  <w:style w:type="paragraph" w:customStyle="1" w:styleId="18A287A9FE654D9E9303BB8C6BD75886">
    <w:name w:val="18A287A9FE654D9E9303BB8C6BD75886"/>
  </w:style>
  <w:style w:type="paragraph" w:customStyle="1" w:styleId="F852CAEE623F49C29863813ABA0FEC0C">
    <w:name w:val="F852CAEE623F49C29863813ABA0FEC0C"/>
  </w:style>
  <w:style w:type="paragraph" w:customStyle="1" w:styleId="D02418E885684811AD9316B0A3FE7C8A">
    <w:name w:val="D02418E885684811AD9316B0A3FE7C8A"/>
  </w:style>
  <w:style w:type="paragraph" w:customStyle="1" w:styleId="82426C6BDE554D08B6207BC993329615">
    <w:name w:val="82426C6BDE554D08B6207BC993329615"/>
  </w:style>
  <w:style w:type="paragraph" w:customStyle="1" w:styleId="5C927E025204427698AD0E27460E6E4E">
    <w:name w:val="5C927E025204427698AD0E27460E6E4E"/>
  </w:style>
  <w:style w:type="paragraph" w:customStyle="1" w:styleId="AC84C5D53FAC404A947F2470D354636C">
    <w:name w:val="AC84C5D53FAC404A947F2470D354636C"/>
  </w:style>
  <w:style w:type="paragraph" w:customStyle="1" w:styleId="82DBAE1A2A8D46B9A0B7618BDBEAFAC5">
    <w:name w:val="82DBAE1A2A8D46B9A0B7618BDBEAFAC5"/>
  </w:style>
  <w:style w:type="paragraph" w:customStyle="1" w:styleId="EDDFB36CAE284F62BE0F82175351AC07">
    <w:name w:val="EDDFB36CAE284F62BE0F82175351AC07"/>
  </w:style>
  <w:style w:type="paragraph" w:customStyle="1" w:styleId="2D3343ABAD984F18BA4AAE3EF34B35B7">
    <w:name w:val="2D3343ABAD984F18BA4AAE3EF34B35B7"/>
  </w:style>
  <w:style w:type="paragraph" w:customStyle="1" w:styleId="8C6451FCE56946AFBB8B2EEFD309BE7A">
    <w:name w:val="8C6451FCE56946AFBB8B2EEFD309BE7A"/>
  </w:style>
  <w:style w:type="paragraph" w:customStyle="1" w:styleId="A8410E95135A448FB02212AD473841D2">
    <w:name w:val="A8410E95135A448FB02212AD473841D2"/>
  </w:style>
  <w:style w:type="paragraph" w:customStyle="1" w:styleId="3B0B7DFF69BA4D49B4EE9AF209C499D6">
    <w:name w:val="3B0B7DFF69BA4D49B4EE9AF209C499D6"/>
  </w:style>
  <w:style w:type="paragraph" w:customStyle="1" w:styleId="7622E9A824BD4437BF545D9077101B16">
    <w:name w:val="7622E9A824BD4437BF545D9077101B16"/>
  </w:style>
  <w:style w:type="paragraph" w:customStyle="1" w:styleId="39551795E30E4F38A72FA87B27B73F67">
    <w:name w:val="39551795E30E4F38A72FA87B27B73F67"/>
  </w:style>
  <w:style w:type="paragraph" w:customStyle="1" w:styleId="62C8347212344CDCA8AEC3E4DB66426B">
    <w:name w:val="62C8347212344CDCA8AEC3E4DB66426B"/>
  </w:style>
  <w:style w:type="paragraph" w:customStyle="1" w:styleId="29FE1E4249764A0C8EC26CDC56411EB5">
    <w:name w:val="29FE1E4249764A0C8EC26CDC56411EB5"/>
  </w:style>
  <w:style w:type="paragraph" w:customStyle="1" w:styleId="3E45AA30D197476A8192B8375F7036C7">
    <w:name w:val="3E45AA30D197476A8192B8375F7036C7"/>
  </w:style>
  <w:style w:type="paragraph" w:customStyle="1" w:styleId="CD46026503054CAE976CB52DFDFEB5D1">
    <w:name w:val="CD46026503054CAE976CB52DFDFEB5D1"/>
  </w:style>
  <w:style w:type="paragraph" w:customStyle="1" w:styleId="5CCC5E43CAF64588A93D5736EE715344">
    <w:name w:val="5CCC5E43CAF64588A93D5736EE715344"/>
  </w:style>
  <w:style w:type="paragraph" w:customStyle="1" w:styleId="71A955EC03304FD68B2990046782E883">
    <w:name w:val="71A955EC03304FD68B2990046782E883"/>
  </w:style>
  <w:style w:type="paragraph" w:customStyle="1" w:styleId="45CF6321D69B49EF998AB812DC62236F">
    <w:name w:val="45CF6321D69B49EF998AB812DC62236F"/>
  </w:style>
  <w:style w:type="paragraph" w:customStyle="1" w:styleId="650A57A9B8984C9792D17CEBAA2FA607">
    <w:name w:val="650A57A9B8984C9792D17CEBAA2FA607"/>
  </w:style>
  <w:style w:type="paragraph" w:customStyle="1" w:styleId="900529A7FA764C53B5378ADCCF05D961">
    <w:name w:val="900529A7FA764C53B5378ADCCF05D961"/>
  </w:style>
  <w:style w:type="paragraph" w:customStyle="1" w:styleId="F2873B6B9A8E4CE799DC4FA187414911">
    <w:name w:val="F2873B6B9A8E4CE799DC4FA187414911"/>
  </w:style>
  <w:style w:type="paragraph" w:customStyle="1" w:styleId="899207AFF6BC4B5B9B28833824AF26D4">
    <w:name w:val="899207AFF6BC4B5B9B28833824AF26D4"/>
  </w:style>
  <w:style w:type="paragraph" w:customStyle="1" w:styleId="9B1211650F7343C5AF00158F26226E15">
    <w:name w:val="9B1211650F7343C5AF00158F26226E15"/>
  </w:style>
  <w:style w:type="paragraph" w:customStyle="1" w:styleId="A87631C0BF814292BF69FA2EDD99F33D">
    <w:name w:val="A87631C0BF814292BF69FA2EDD99F33D"/>
  </w:style>
  <w:style w:type="paragraph" w:customStyle="1" w:styleId="3456E6A41F5448BB9D53BFB418996811">
    <w:name w:val="3456E6A41F5448BB9D53BFB418996811"/>
  </w:style>
  <w:style w:type="paragraph" w:customStyle="1" w:styleId="8BA670E3788945258EBAD00D59D962ED">
    <w:name w:val="8BA670E3788945258EBAD00D59D962ED"/>
  </w:style>
  <w:style w:type="paragraph" w:customStyle="1" w:styleId="4D3E4F62BAB64668A463E3D0C9ADB2B0">
    <w:name w:val="4D3E4F62BAB64668A463E3D0C9ADB2B0"/>
  </w:style>
  <w:style w:type="paragraph" w:customStyle="1" w:styleId="B2CD390757084F329196BB34975E46E0">
    <w:name w:val="B2CD390757084F329196BB34975E46E0"/>
  </w:style>
  <w:style w:type="paragraph" w:customStyle="1" w:styleId="6C8BD9E8438E48038040A3D8A027FD2F">
    <w:name w:val="6C8BD9E8438E48038040A3D8A027FD2F"/>
  </w:style>
  <w:style w:type="paragraph" w:customStyle="1" w:styleId="C1FB923A4DA54F2FAA26E8929F84E861">
    <w:name w:val="C1FB923A4DA54F2FAA26E8929F84E861"/>
  </w:style>
  <w:style w:type="paragraph" w:customStyle="1" w:styleId="85FBEDE148A74052882BD294F6176BA9">
    <w:name w:val="85FBEDE148A74052882BD294F6176BA9"/>
  </w:style>
  <w:style w:type="paragraph" w:customStyle="1" w:styleId="BFCBB5C556DD4008B15FE909C6C3AD32">
    <w:name w:val="BFCBB5C556DD4008B15FE909C6C3AD32"/>
  </w:style>
  <w:style w:type="paragraph" w:customStyle="1" w:styleId="19C57E5B25E84E08AC0CD5CEC933033E">
    <w:name w:val="19C57E5B25E84E08AC0CD5CEC933033E"/>
  </w:style>
  <w:style w:type="paragraph" w:customStyle="1" w:styleId="C47656E85A43414A95350649E1AE0FBD">
    <w:name w:val="C47656E85A43414A95350649E1AE0FBD"/>
  </w:style>
  <w:style w:type="paragraph" w:customStyle="1" w:styleId="4C8AF69EA53249A2B7CF4D00EBF8F6FB">
    <w:name w:val="4C8AF69EA53249A2B7CF4D00EBF8F6FB"/>
  </w:style>
  <w:style w:type="paragraph" w:customStyle="1" w:styleId="EF9FB65066E047B29BDBA4D3D8F3A000">
    <w:name w:val="EF9FB65066E047B29BDBA4D3D8F3A000"/>
  </w:style>
  <w:style w:type="paragraph" w:customStyle="1" w:styleId="01BA4560598046BCBB1D100365FE8ED6">
    <w:name w:val="01BA4560598046BCBB1D100365FE8ED6"/>
  </w:style>
  <w:style w:type="paragraph" w:customStyle="1" w:styleId="C01DEB8F7C5D45019BC3A1E9BD5A13FD">
    <w:name w:val="C01DEB8F7C5D45019BC3A1E9BD5A13FD"/>
  </w:style>
  <w:style w:type="paragraph" w:customStyle="1" w:styleId="E517D36A3DF54AE18C2F11C79B7B5F91">
    <w:name w:val="E517D36A3DF54AE18C2F11C79B7B5F91"/>
  </w:style>
  <w:style w:type="paragraph" w:customStyle="1" w:styleId="C8AE901105D2408DBC8CEFE6EFC62E24">
    <w:name w:val="C8AE901105D2408DBC8CEFE6EFC62E24"/>
  </w:style>
  <w:style w:type="paragraph" w:customStyle="1" w:styleId="6C49F673E8504ED6B687150D4216A106">
    <w:name w:val="6C49F673E8504ED6B687150D4216A106"/>
  </w:style>
  <w:style w:type="paragraph" w:customStyle="1" w:styleId="A7D8354CEE2E4756B7387607D88B54A4">
    <w:name w:val="A7D8354CEE2E4756B7387607D88B54A4"/>
  </w:style>
  <w:style w:type="paragraph" w:customStyle="1" w:styleId="42CCF5528CA64F86B2F76AC790C53B98">
    <w:name w:val="42CCF5528CA64F86B2F76AC790C53B98"/>
  </w:style>
  <w:style w:type="paragraph" w:customStyle="1" w:styleId="57169E68D4254E9EAEE4971FBB13A5D5">
    <w:name w:val="57169E68D4254E9EAEE4971FBB13A5D5"/>
  </w:style>
  <w:style w:type="paragraph" w:customStyle="1" w:styleId="2A8F20C3662F4667B3C4464C82718AE7">
    <w:name w:val="2A8F20C3662F4667B3C4464C82718AE7"/>
  </w:style>
  <w:style w:type="paragraph" w:customStyle="1" w:styleId="203B4060217F4B14904B05253788CD2E">
    <w:name w:val="203B4060217F4B14904B05253788CD2E"/>
  </w:style>
  <w:style w:type="paragraph" w:customStyle="1" w:styleId="F0C39EB0D025429DA0B052BCAD39D756">
    <w:name w:val="F0C39EB0D025429DA0B052BCAD39D756"/>
  </w:style>
  <w:style w:type="paragraph" w:customStyle="1" w:styleId="E0AE763159E4435D948CFC835F776B7E">
    <w:name w:val="E0AE763159E4435D948CFC835F776B7E"/>
  </w:style>
  <w:style w:type="paragraph" w:customStyle="1" w:styleId="84C0123DAB8E4D1F87919A7B8FDDE348">
    <w:name w:val="84C0123DAB8E4D1F87919A7B8FDDE348"/>
  </w:style>
  <w:style w:type="paragraph" w:customStyle="1" w:styleId="2186E7B4B4D7497F87289F519B2AF332">
    <w:name w:val="2186E7B4B4D7497F87289F519B2AF332"/>
  </w:style>
  <w:style w:type="paragraph" w:customStyle="1" w:styleId="A9BC1DF7835A402FB5CBACE62419BAE6">
    <w:name w:val="A9BC1DF7835A402FB5CBACE62419BAE6"/>
  </w:style>
  <w:style w:type="paragraph" w:customStyle="1" w:styleId="EDF5639D5E734FF1BE37DA6E945EC0EA">
    <w:name w:val="EDF5639D5E734FF1BE37DA6E945EC0EA"/>
  </w:style>
  <w:style w:type="paragraph" w:customStyle="1" w:styleId="EAA3E3D479DE475DA5848C242CA23EB5">
    <w:name w:val="EAA3E3D479DE475DA5848C242CA23EB5"/>
  </w:style>
  <w:style w:type="paragraph" w:customStyle="1" w:styleId="6CE2B5C9944641779078CE1CB4377EFF">
    <w:name w:val="6CE2B5C9944641779078CE1CB4377EFF"/>
  </w:style>
  <w:style w:type="paragraph" w:customStyle="1" w:styleId="699AECC6085741BC94495B68BBD658D8">
    <w:name w:val="699AECC6085741BC94495B68BBD658D8"/>
  </w:style>
  <w:style w:type="paragraph" w:customStyle="1" w:styleId="4CB116D5396C49569B2B93E496E10925">
    <w:name w:val="4CB116D5396C49569B2B93E496E10925"/>
  </w:style>
  <w:style w:type="paragraph" w:customStyle="1" w:styleId="C8744A09490D4D1895FF2C0BD7E3B649">
    <w:name w:val="C8744A09490D4D1895FF2C0BD7E3B649"/>
  </w:style>
  <w:style w:type="paragraph" w:customStyle="1" w:styleId="22BF8ABFBDEF47BC98594474A7E30ABE">
    <w:name w:val="22BF8ABFBDEF47BC98594474A7E30ABE"/>
  </w:style>
  <w:style w:type="paragraph" w:customStyle="1" w:styleId="2C099484EEA042318ACB9089977CDF42">
    <w:name w:val="2C099484EEA042318ACB9089977CDF42"/>
  </w:style>
  <w:style w:type="paragraph" w:customStyle="1" w:styleId="6354D4A7B3E54852ADAA573BF3BA1897">
    <w:name w:val="6354D4A7B3E54852ADAA573BF3BA1897"/>
  </w:style>
  <w:style w:type="paragraph" w:customStyle="1" w:styleId="D307393C1E7B475F82731C53239ABE5A">
    <w:name w:val="D307393C1E7B475F82731C53239ABE5A"/>
  </w:style>
  <w:style w:type="paragraph" w:customStyle="1" w:styleId="DD1E414E43C6476EB454F48D35837AE1">
    <w:name w:val="DD1E414E43C6476EB454F48D35837AE1"/>
  </w:style>
  <w:style w:type="paragraph" w:customStyle="1" w:styleId="572DADCB3E4F4173B08173E8B243EB64">
    <w:name w:val="572DADCB3E4F4173B08173E8B243EB64"/>
  </w:style>
  <w:style w:type="paragraph" w:customStyle="1" w:styleId="AEDE14F79E7F469FAEAEF4863B99F9E0">
    <w:name w:val="AEDE14F79E7F469FAEAEF4863B99F9E0"/>
  </w:style>
  <w:style w:type="paragraph" w:customStyle="1" w:styleId="81238868A2924C1FB8D6D780B8415D0C">
    <w:name w:val="81238868A2924C1FB8D6D780B8415D0C"/>
  </w:style>
  <w:style w:type="paragraph" w:customStyle="1" w:styleId="05390892932B450DAB7FA14A939B1014">
    <w:name w:val="05390892932B450DAB7FA14A939B1014"/>
  </w:style>
  <w:style w:type="paragraph" w:customStyle="1" w:styleId="3AB37E28D2E2472CAE6F0B811A05ADD8">
    <w:name w:val="3AB37E28D2E2472CAE6F0B811A05ADD8"/>
  </w:style>
  <w:style w:type="paragraph" w:customStyle="1" w:styleId="90723496022D400099AE88BD15FB032B">
    <w:name w:val="90723496022D400099AE88BD15FB032B"/>
  </w:style>
  <w:style w:type="paragraph" w:customStyle="1" w:styleId="209049C72D5E4A4B8BBE0587875BB389">
    <w:name w:val="209049C72D5E4A4B8BBE0587875BB389"/>
  </w:style>
  <w:style w:type="paragraph" w:customStyle="1" w:styleId="09967D78C9C247568F799366894F7FEF">
    <w:name w:val="09967D78C9C247568F799366894F7FEF"/>
  </w:style>
  <w:style w:type="paragraph" w:customStyle="1" w:styleId="FC5B8508855749929A1F9801E574DF60">
    <w:name w:val="FC5B8508855749929A1F9801E574DF60"/>
  </w:style>
  <w:style w:type="paragraph" w:customStyle="1" w:styleId="46A42EAA05B546DB8AB30AE6CCBFDF80">
    <w:name w:val="46A42EAA05B546DB8AB30AE6CCBFDF80"/>
  </w:style>
  <w:style w:type="paragraph" w:customStyle="1" w:styleId="A3D17FC7D221480590AAE86C990D5ECE">
    <w:name w:val="A3D17FC7D221480590AAE86C990D5ECE"/>
  </w:style>
  <w:style w:type="paragraph" w:customStyle="1" w:styleId="F095A83607DC41DC963DF7EA188FB214">
    <w:name w:val="F095A83607DC41DC963DF7EA188FB214"/>
  </w:style>
  <w:style w:type="paragraph" w:customStyle="1" w:styleId="C05755536F7C4D4A90AB31C15FBE9E0B">
    <w:name w:val="C05755536F7C4D4A90AB31C15FBE9E0B"/>
  </w:style>
  <w:style w:type="paragraph" w:customStyle="1" w:styleId="3C45CF9C10794027B9C0905691E847BE">
    <w:name w:val="3C45CF9C10794027B9C0905691E847BE"/>
  </w:style>
  <w:style w:type="paragraph" w:customStyle="1" w:styleId="93BA18F12886482B83435BF873F7ECE3">
    <w:name w:val="93BA18F12886482B83435BF873F7ECE3"/>
  </w:style>
  <w:style w:type="paragraph" w:customStyle="1" w:styleId="21DDA2309CB24B48AF2FC52B9DF03B45">
    <w:name w:val="21DDA2309CB24B48AF2FC52B9DF03B45"/>
  </w:style>
  <w:style w:type="paragraph" w:customStyle="1" w:styleId="78DD46EF439D492480632A20E9FC55E5">
    <w:name w:val="78DD46EF439D492480632A20E9FC55E5"/>
  </w:style>
  <w:style w:type="paragraph" w:customStyle="1" w:styleId="71D54A6AF9F54E0B85C307F0C26B2015">
    <w:name w:val="71D54A6AF9F54E0B85C307F0C26B2015"/>
  </w:style>
  <w:style w:type="paragraph" w:customStyle="1" w:styleId="523F5D88D8D94F9FA6ED09F06AC01B3B">
    <w:name w:val="523F5D88D8D94F9FA6ED09F06AC01B3B"/>
  </w:style>
  <w:style w:type="paragraph" w:customStyle="1" w:styleId="B358215B9F254A0AAC5C1A723C8A0C38">
    <w:name w:val="B358215B9F254A0AAC5C1A723C8A0C38"/>
  </w:style>
  <w:style w:type="paragraph" w:customStyle="1" w:styleId="CD944BB710D14389BF203E595BC80605">
    <w:name w:val="CD944BB710D14389BF203E595BC80605"/>
  </w:style>
  <w:style w:type="paragraph" w:customStyle="1" w:styleId="DE3F7E4676DC41139E8FE11A52732022">
    <w:name w:val="DE3F7E4676DC41139E8FE11A52732022"/>
  </w:style>
  <w:style w:type="paragraph" w:customStyle="1" w:styleId="C5088BAC8C654F7EA573DF96D9FDE3E8">
    <w:name w:val="C5088BAC8C654F7EA573DF96D9FDE3E8"/>
  </w:style>
  <w:style w:type="paragraph" w:customStyle="1" w:styleId="D47CFC61B0E140DA884A84FDECFE124D">
    <w:name w:val="D47CFC61B0E140DA884A84FDECFE124D"/>
  </w:style>
  <w:style w:type="paragraph" w:customStyle="1" w:styleId="1CC087712C7943328CFE1A60028E4479">
    <w:name w:val="1CC087712C7943328CFE1A60028E4479"/>
  </w:style>
  <w:style w:type="paragraph" w:customStyle="1" w:styleId="11359637A7D0415DAE4D0FC9F3454B9A">
    <w:name w:val="11359637A7D0415DAE4D0FC9F3454B9A"/>
  </w:style>
  <w:style w:type="paragraph" w:customStyle="1" w:styleId="DE92F02C122447C0BEA0B4613B2BF217">
    <w:name w:val="DE92F02C122447C0BEA0B4613B2BF217"/>
  </w:style>
  <w:style w:type="paragraph" w:customStyle="1" w:styleId="1BDD1B0F4DBF42FEBCEFE37030600E65">
    <w:name w:val="1BDD1B0F4DBF42FEBCEFE37030600E65"/>
  </w:style>
  <w:style w:type="paragraph" w:customStyle="1" w:styleId="2465721BE3DD43A0A56D17DE3D7EDCDF">
    <w:name w:val="2465721BE3DD43A0A56D17DE3D7EDCDF"/>
  </w:style>
  <w:style w:type="paragraph" w:customStyle="1" w:styleId="0D40D6F828AF435E9F678CCC66A50AC3">
    <w:name w:val="0D40D6F828AF435E9F678CCC66A50AC3"/>
  </w:style>
  <w:style w:type="paragraph" w:customStyle="1" w:styleId="DC25112B412E4927A67BF6F39AD196B2">
    <w:name w:val="DC25112B412E4927A67BF6F39AD196B2"/>
  </w:style>
  <w:style w:type="paragraph" w:customStyle="1" w:styleId="F858270762714D8EAB33BA7945B74F66">
    <w:name w:val="F858270762714D8EAB33BA7945B74F66"/>
  </w:style>
  <w:style w:type="paragraph" w:customStyle="1" w:styleId="F9C87E97F33D4145ABBBBF599830C45E">
    <w:name w:val="F9C87E97F33D4145ABBBBF599830C45E"/>
  </w:style>
  <w:style w:type="paragraph" w:customStyle="1" w:styleId="1A44AD24ED844B6B85C2335587A9408D">
    <w:name w:val="1A44AD24ED844B6B85C2335587A9408D"/>
  </w:style>
  <w:style w:type="paragraph" w:customStyle="1" w:styleId="DE6E15BDA2714298B97EAD2C1E493420">
    <w:name w:val="DE6E15BDA2714298B97EAD2C1E493420"/>
  </w:style>
  <w:style w:type="paragraph" w:customStyle="1" w:styleId="F0101918366C4FE28D9AE0864EE99DA6">
    <w:name w:val="F0101918366C4FE28D9AE0864EE99DA6"/>
  </w:style>
  <w:style w:type="paragraph" w:customStyle="1" w:styleId="B0F5B4BAC3304002BA021C2160B5DE65">
    <w:name w:val="B0F5B4BAC3304002BA021C2160B5DE65"/>
  </w:style>
  <w:style w:type="paragraph" w:customStyle="1" w:styleId="7FDDC997ADE94E328745C6E9FC578C94">
    <w:name w:val="7FDDC997ADE94E328745C6E9FC578C94"/>
  </w:style>
  <w:style w:type="paragraph" w:customStyle="1" w:styleId="C7BB72874A6E46FFBB762027C7753FBB">
    <w:name w:val="C7BB72874A6E46FFBB762027C7753FBB"/>
  </w:style>
  <w:style w:type="paragraph" w:customStyle="1" w:styleId="37CC34522B4841E38B78FCD9A9D393C7">
    <w:name w:val="37CC34522B4841E38B78FCD9A9D393C7"/>
  </w:style>
  <w:style w:type="paragraph" w:customStyle="1" w:styleId="E1EDD89D2B084AB5945324F99213A92E">
    <w:name w:val="E1EDD89D2B084AB5945324F99213A92E"/>
  </w:style>
  <w:style w:type="paragraph" w:customStyle="1" w:styleId="923FB8BDB71D4762BAF13D2153FDA645">
    <w:name w:val="923FB8BDB71D4762BAF13D2153FDA645"/>
  </w:style>
  <w:style w:type="paragraph" w:customStyle="1" w:styleId="42C5BB906E504AC1BABA54727D243997">
    <w:name w:val="42C5BB906E504AC1BABA54727D243997"/>
  </w:style>
  <w:style w:type="paragraph" w:customStyle="1" w:styleId="88FA68549BD94576AC56F710659D0117">
    <w:name w:val="88FA68549BD94576AC56F710659D0117"/>
  </w:style>
  <w:style w:type="paragraph" w:customStyle="1" w:styleId="811A5262EF2B45B09F4E080B7D7EA756">
    <w:name w:val="811A5262EF2B45B09F4E080B7D7EA756"/>
  </w:style>
  <w:style w:type="paragraph" w:customStyle="1" w:styleId="AE2C1A7311044A68928BA387302F80AB">
    <w:name w:val="AE2C1A7311044A68928BA387302F80AB"/>
  </w:style>
  <w:style w:type="paragraph" w:customStyle="1" w:styleId="C58791C1C7144E7B8A5D3859ED68E638">
    <w:name w:val="C58791C1C7144E7B8A5D3859ED68E638"/>
  </w:style>
  <w:style w:type="paragraph" w:customStyle="1" w:styleId="0786865EF3A84A4ABFACCD2418D177D9">
    <w:name w:val="0786865EF3A84A4ABFACCD2418D177D9"/>
  </w:style>
  <w:style w:type="paragraph" w:customStyle="1" w:styleId="CAD0BDB3D4BB4B7A850E8F0A83040DAF">
    <w:name w:val="CAD0BDB3D4BB4B7A850E8F0A83040DAF"/>
  </w:style>
  <w:style w:type="paragraph" w:customStyle="1" w:styleId="BC55193C6C004F11A221C7D70A07FE53">
    <w:name w:val="BC55193C6C004F11A221C7D70A07FE53"/>
  </w:style>
  <w:style w:type="paragraph" w:customStyle="1" w:styleId="DF464DCCCDD04BEE95765B060E19CE30">
    <w:name w:val="DF464DCCCDD04BEE95765B060E19CE30"/>
  </w:style>
  <w:style w:type="paragraph" w:customStyle="1" w:styleId="AE330A228FBD48A2B15C97C80E82473C">
    <w:name w:val="AE330A228FBD48A2B15C97C80E82473C"/>
  </w:style>
  <w:style w:type="paragraph" w:customStyle="1" w:styleId="A739B9A75BC84DEE8F882BF9B46F3BB6">
    <w:name w:val="A739B9A75BC84DEE8F882BF9B46F3BB6"/>
  </w:style>
  <w:style w:type="paragraph" w:customStyle="1" w:styleId="1D85FF50D4BB4F48B92A999C7BF572CB">
    <w:name w:val="1D85FF50D4BB4F48B92A999C7BF572CB"/>
  </w:style>
  <w:style w:type="paragraph" w:customStyle="1" w:styleId="D86874B9A5544E869ACBBD37504BC94F">
    <w:name w:val="D86874B9A5544E869ACBBD37504BC94F"/>
  </w:style>
  <w:style w:type="paragraph" w:customStyle="1" w:styleId="B3FEEE7C16A84613AFF3022F9C16A310">
    <w:name w:val="B3FEEE7C16A84613AFF3022F9C16A310"/>
  </w:style>
  <w:style w:type="paragraph" w:customStyle="1" w:styleId="A3D4F021E32B476F867C507C9E80113D">
    <w:name w:val="A3D4F021E32B476F867C507C9E80113D"/>
  </w:style>
  <w:style w:type="paragraph" w:customStyle="1" w:styleId="CFA3950B0A264F0DB37DD5FC90580966">
    <w:name w:val="CFA3950B0A264F0DB37DD5FC90580966"/>
  </w:style>
  <w:style w:type="paragraph" w:customStyle="1" w:styleId="3229CCB1A0E74C00BF4944932BD8D351">
    <w:name w:val="3229CCB1A0E74C00BF4944932BD8D351"/>
  </w:style>
  <w:style w:type="paragraph" w:customStyle="1" w:styleId="A9E64D80A0DA4B4EB813A628A07774D5">
    <w:name w:val="A9E64D80A0DA4B4EB813A628A07774D5"/>
  </w:style>
  <w:style w:type="paragraph" w:customStyle="1" w:styleId="DB152F6818D64EE0AD745207A59BDB9C">
    <w:name w:val="DB152F6818D64EE0AD745207A59BDB9C"/>
  </w:style>
  <w:style w:type="paragraph" w:customStyle="1" w:styleId="3039BB2A926542CA9421ABD1AA5076D5">
    <w:name w:val="3039BB2A926542CA9421ABD1AA5076D5"/>
  </w:style>
  <w:style w:type="paragraph" w:customStyle="1" w:styleId="46682D60254141AB9241934B82701E92">
    <w:name w:val="46682D60254141AB9241934B82701E92"/>
  </w:style>
  <w:style w:type="paragraph" w:customStyle="1" w:styleId="AB34CCB049F34BBEB296ED0ABA8542E2">
    <w:name w:val="AB34CCB049F34BBEB296ED0ABA8542E2"/>
  </w:style>
  <w:style w:type="paragraph" w:customStyle="1" w:styleId="C9A865C4A6AD406A81DEC7C23E0AE624">
    <w:name w:val="C9A865C4A6AD406A81DEC7C23E0AE624"/>
  </w:style>
  <w:style w:type="paragraph" w:customStyle="1" w:styleId="57BF1535B49C46B3ACFC53D7B287184B">
    <w:name w:val="57BF1535B49C46B3ACFC53D7B287184B"/>
  </w:style>
  <w:style w:type="paragraph" w:customStyle="1" w:styleId="260082A5498D4C0E9A3D4F9385FDAB28">
    <w:name w:val="260082A5498D4C0E9A3D4F9385FDAB28"/>
  </w:style>
  <w:style w:type="paragraph" w:customStyle="1" w:styleId="050589247FCB4768AA0F9B6DEB714E26">
    <w:name w:val="050589247FCB4768AA0F9B6DEB714E26"/>
  </w:style>
  <w:style w:type="paragraph" w:customStyle="1" w:styleId="45705C9742554278B9EFD58C4C0A84F2">
    <w:name w:val="45705C9742554278B9EFD58C4C0A84F2"/>
  </w:style>
  <w:style w:type="paragraph" w:customStyle="1" w:styleId="BED07A4B92214ED9A1FA4B0F826E23C9">
    <w:name w:val="BED07A4B92214ED9A1FA4B0F826E23C9"/>
  </w:style>
  <w:style w:type="paragraph" w:customStyle="1" w:styleId="DB95660E74F74EF3B3D726314D5ABD98">
    <w:name w:val="DB95660E74F74EF3B3D726314D5ABD98"/>
  </w:style>
  <w:style w:type="paragraph" w:customStyle="1" w:styleId="74CB9591B52A4936ABD284CD1C7671F6">
    <w:name w:val="74CB9591B52A4936ABD284CD1C7671F6"/>
  </w:style>
  <w:style w:type="paragraph" w:customStyle="1" w:styleId="6162D1BADE7A47B1A27CBAAA3A07A904">
    <w:name w:val="6162D1BADE7A47B1A27CBAAA3A07A904"/>
  </w:style>
  <w:style w:type="paragraph" w:customStyle="1" w:styleId="6643A9A373204B9C9C4F118A65E30B23">
    <w:name w:val="6643A9A373204B9C9C4F118A65E30B23"/>
  </w:style>
  <w:style w:type="paragraph" w:customStyle="1" w:styleId="2011D335A2234412B10D20580AD10010">
    <w:name w:val="2011D335A2234412B10D20580AD10010"/>
  </w:style>
  <w:style w:type="paragraph" w:customStyle="1" w:styleId="0332A25661B84860BB20C7F5D8760A23">
    <w:name w:val="0332A25661B84860BB20C7F5D8760A23"/>
  </w:style>
  <w:style w:type="paragraph" w:customStyle="1" w:styleId="437524A0E3A9433799E38FAA93C1584C">
    <w:name w:val="437524A0E3A9433799E38FAA93C1584C"/>
  </w:style>
  <w:style w:type="paragraph" w:customStyle="1" w:styleId="B32F58BB224C4795AA7211FA73CE6267">
    <w:name w:val="B32F58BB224C4795AA7211FA73CE6267"/>
  </w:style>
  <w:style w:type="paragraph" w:customStyle="1" w:styleId="E8D8FE1D6C084EE687658AD4B187A9DC">
    <w:name w:val="E8D8FE1D6C084EE687658AD4B187A9DC"/>
  </w:style>
  <w:style w:type="paragraph" w:customStyle="1" w:styleId="5A2C8D4109BF47E48F6276A7E477C4A0">
    <w:name w:val="5A2C8D4109BF47E48F6276A7E477C4A0"/>
  </w:style>
  <w:style w:type="paragraph" w:customStyle="1" w:styleId="BA379D2F7D93467FA0B20A25EB76AA28">
    <w:name w:val="BA379D2F7D93467FA0B20A25EB76AA28"/>
  </w:style>
  <w:style w:type="paragraph" w:customStyle="1" w:styleId="A277B10C82754C47AB639D011778A07C">
    <w:name w:val="A277B10C82754C47AB639D011778A07C"/>
  </w:style>
  <w:style w:type="paragraph" w:customStyle="1" w:styleId="E73E7AE5242A4AF295FFA41B995DFD99">
    <w:name w:val="E73E7AE5242A4AF295FFA41B995DFD99"/>
  </w:style>
  <w:style w:type="paragraph" w:customStyle="1" w:styleId="FC865EC97A72456C9607A45983DA61C8">
    <w:name w:val="FC865EC97A72456C9607A45983DA61C8"/>
  </w:style>
  <w:style w:type="paragraph" w:customStyle="1" w:styleId="F216A99D6F2D4B5595EF32BEC67D4745">
    <w:name w:val="F216A99D6F2D4B5595EF32BEC67D4745"/>
  </w:style>
  <w:style w:type="paragraph" w:customStyle="1" w:styleId="088FE2FE5F9344CCBF21A3BB446B89BB">
    <w:name w:val="088FE2FE5F9344CCBF21A3BB446B89BB"/>
  </w:style>
  <w:style w:type="paragraph" w:customStyle="1" w:styleId="6D4456D2E5894065B4DF245E3F297CB7">
    <w:name w:val="6D4456D2E5894065B4DF245E3F297CB7"/>
  </w:style>
  <w:style w:type="paragraph" w:customStyle="1" w:styleId="CDB95CF5D4814013A77E8F7ADDF88A7B">
    <w:name w:val="CDB95CF5D4814013A77E8F7ADDF88A7B"/>
  </w:style>
  <w:style w:type="paragraph" w:customStyle="1" w:styleId="3FDE0D67538E453AB3EBFF8C749B6F73">
    <w:name w:val="3FDE0D67538E453AB3EBFF8C749B6F73"/>
  </w:style>
  <w:style w:type="paragraph" w:customStyle="1" w:styleId="5139EFA62B9B47C68506154CB23EF17B">
    <w:name w:val="5139EFA62B9B47C68506154CB23EF17B"/>
  </w:style>
  <w:style w:type="paragraph" w:customStyle="1" w:styleId="5996CFCF66C44C76AFEE12F5A4470D9E">
    <w:name w:val="5996CFCF66C44C76AFEE12F5A4470D9E"/>
  </w:style>
  <w:style w:type="paragraph" w:customStyle="1" w:styleId="DE06A975937344E0A1CD871D27741F8C">
    <w:name w:val="DE06A975937344E0A1CD871D27741F8C"/>
  </w:style>
  <w:style w:type="paragraph" w:customStyle="1" w:styleId="AF19F0F6FB304D1195D6799D7A33A1E1">
    <w:name w:val="AF19F0F6FB304D1195D6799D7A33A1E1"/>
  </w:style>
  <w:style w:type="paragraph" w:customStyle="1" w:styleId="A437A007B17C420B9810DA3D870366A9">
    <w:name w:val="A437A007B17C420B9810DA3D870366A9"/>
  </w:style>
  <w:style w:type="paragraph" w:customStyle="1" w:styleId="030B45C7D885425AAA1294DD21BF6CD6">
    <w:name w:val="030B45C7D885425AAA1294DD21BF6CD6"/>
  </w:style>
  <w:style w:type="paragraph" w:customStyle="1" w:styleId="5DC95D3D67BA4EE0B670222E6C3E78EB">
    <w:name w:val="5DC95D3D67BA4EE0B670222E6C3E78EB"/>
  </w:style>
  <w:style w:type="paragraph" w:customStyle="1" w:styleId="178BD78ACBEB4B3FB48DB33A7BD94D5B">
    <w:name w:val="178BD78ACBEB4B3FB48DB33A7BD94D5B"/>
  </w:style>
  <w:style w:type="paragraph" w:customStyle="1" w:styleId="B60432EEC8E04C91B5385382061B1431">
    <w:name w:val="B60432EEC8E04C91B5385382061B1431"/>
  </w:style>
  <w:style w:type="paragraph" w:customStyle="1" w:styleId="5DB9C3802C4C4B5482D1470BE1D8AD42">
    <w:name w:val="5DB9C3802C4C4B5482D1470BE1D8AD42"/>
  </w:style>
  <w:style w:type="paragraph" w:customStyle="1" w:styleId="8BABC732A22E4FD68C226762E76F91A8">
    <w:name w:val="8BABC732A22E4FD68C226762E76F91A8"/>
  </w:style>
  <w:style w:type="paragraph" w:customStyle="1" w:styleId="80CEA1982A5D40CF9EEFDA1E2FB4D655">
    <w:name w:val="80CEA1982A5D40CF9EEFDA1E2FB4D655"/>
  </w:style>
  <w:style w:type="paragraph" w:customStyle="1" w:styleId="43AC0CC4FAB84C8FADBE2528F5BA07DE">
    <w:name w:val="43AC0CC4FAB84C8FADBE2528F5BA07DE"/>
  </w:style>
  <w:style w:type="paragraph" w:customStyle="1" w:styleId="6EFF20025CD44E5DB7D1A36AC4229D7C">
    <w:name w:val="6EFF20025CD44E5DB7D1A36AC4229D7C"/>
  </w:style>
  <w:style w:type="paragraph" w:customStyle="1" w:styleId="357B732424E74655BD4A549781D6DAA6">
    <w:name w:val="357B732424E74655BD4A549781D6DAA6"/>
  </w:style>
  <w:style w:type="paragraph" w:customStyle="1" w:styleId="298A3E25082643E49AD3C136A5E83A36">
    <w:name w:val="298A3E25082643E49AD3C136A5E83A36"/>
  </w:style>
  <w:style w:type="paragraph" w:customStyle="1" w:styleId="C1485B1AC5B743B2A3AFC94587668D9C">
    <w:name w:val="C1485B1AC5B743B2A3AFC94587668D9C"/>
  </w:style>
  <w:style w:type="paragraph" w:customStyle="1" w:styleId="00BBA1D97CC748E49597FB110C34F0AF">
    <w:name w:val="00BBA1D97CC748E49597FB110C34F0AF"/>
  </w:style>
  <w:style w:type="paragraph" w:customStyle="1" w:styleId="3BCCDE8D7B5342FC9937DD053354F9D2">
    <w:name w:val="3BCCDE8D7B5342FC9937DD053354F9D2"/>
  </w:style>
  <w:style w:type="paragraph" w:customStyle="1" w:styleId="13851E73335C443C8468F729581CDEC8">
    <w:name w:val="13851E73335C443C8468F729581CDEC8"/>
  </w:style>
  <w:style w:type="paragraph" w:customStyle="1" w:styleId="EDEB64D418C247C29E29F322AA927C70">
    <w:name w:val="EDEB64D418C247C29E29F322AA927C70"/>
  </w:style>
  <w:style w:type="paragraph" w:customStyle="1" w:styleId="BA6DECF9FA844C41A8FE3E7BC9B9D8C2">
    <w:name w:val="BA6DECF9FA844C41A8FE3E7BC9B9D8C2"/>
  </w:style>
  <w:style w:type="paragraph" w:customStyle="1" w:styleId="9D3995C1862C4DA0913FDB94C5F91D5C">
    <w:name w:val="9D3995C1862C4DA0913FDB94C5F91D5C"/>
  </w:style>
  <w:style w:type="paragraph" w:customStyle="1" w:styleId="8C00C66195664E3C87E26C1C998B88FF">
    <w:name w:val="8C00C66195664E3C87E26C1C998B88FF"/>
  </w:style>
  <w:style w:type="paragraph" w:customStyle="1" w:styleId="2D8D8ECA87F241CDB3609CAC9A3F3354">
    <w:name w:val="2D8D8ECA87F241CDB3609CAC9A3F3354"/>
  </w:style>
  <w:style w:type="paragraph" w:customStyle="1" w:styleId="2E363DB90E5E4923AB7690565A5C4282">
    <w:name w:val="2E363DB90E5E4923AB7690565A5C4282"/>
  </w:style>
  <w:style w:type="paragraph" w:customStyle="1" w:styleId="6DB17A9A59D14809BDC220BC11315F28">
    <w:name w:val="6DB17A9A59D14809BDC220BC11315F28"/>
  </w:style>
  <w:style w:type="paragraph" w:customStyle="1" w:styleId="DE61117A233549D38D946C509EFF54BC">
    <w:name w:val="DE61117A233549D38D946C509EFF54BC"/>
  </w:style>
  <w:style w:type="paragraph" w:customStyle="1" w:styleId="AB3CE48568994A79AA2E6682BE86E35A">
    <w:name w:val="AB3CE48568994A79AA2E6682BE86E35A"/>
  </w:style>
  <w:style w:type="paragraph" w:customStyle="1" w:styleId="7BDCBDCC2D7F448DA5A6896D5B0855C3">
    <w:name w:val="7BDCBDCC2D7F448DA5A6896D5B0855C3"/>
  </w:style>
  <w:style w:type="paragraph" w:customStyle="1" w:styleId="2F30D7A2F74443F68766CB906F66E303">
    <w:name w:val="2F30D7A2F74443F68766CB906F66E303"/>
  </w:style>
  <w:style w:type="paragraph" w:customStyle="1" w:styleId="605FFDE7DD8B42BFAC03090C6A2D384F">
    <w:name w:val="605FFDE7DD8B42BFAC03090C6A2D384F"/>
  </w:style>
  <w:style w:type="paragraph" w:customStyle="1" w:styleId="D92704E1F28C43A3AC3F80D574DA56AC">
    <w:name w:val="D92704E1F28C43A3AC3F80D574DA56AC"/>
  </w:style>
  <w:style w:type="paragraph" w:customStyle="1" w:styleId="EE2167F38EF041DA979E2072E3FAF729">
    <w:name w:val="EE2167F38EF041DA979E2072E3FAF729"/>
  </w:style>
  <w:style w:type="paragraph" w:customStyle="1" w:styleId="EE5C408CD9024648813436D1BCE7927D">
    <w:name w:val="EE5C408CD9024648813436D1BCE7927D"/>
  </w:style>
  <w:style w:type="paragraph" w:customStyle="1" w:styleId="58C3D99E1B154E26A6BCF156B59846A9">
    <w:name w:val="58C3D99E1B154E26A6BCF156B59846A9"/>
  </w:style>
  <w:style w:type="paragraph" w:customStyle="1" w:styleId="F92160B41AEC49CA828CF359D2AADE8C">
    <w:name w:val="F92160B41AEC49CA828CF359D2AADE8C"/>
  </w:style>
  <w:style w:type="paragraph" w:customStyle="1" w:styleId="687C5BBCAC9D4ED5966B2147BA05093D">
    <w:name w:val="687C5BBCAC9D4ED5966B2147BA05093D"/>
  </w:style>
  <w:style w:type="paragraph" w:customStyle="1" w:styleId="F4B35B29611648EEB712389D936D7BCC">
    <w:name w:val="F4B35B29611648EEB712389D936D7BCC"/>
  </w:style>
  <w:style w:type="paragraph" w:customStyle="1" w:styleId="580797AD672044AF9E20EF7B27E110B4">
    <w:name w:val="580797AD672044AF9E20EF7B27E110B4"/>
  </w:style>
  <w:style w:type="paragraph" w:customStyle="1" w:styleId="6ADE8B2A14FB415EABC3EEE492136211">
    <w:name w:val="6ADE8B2A14FB415EABC3EEE492136211"/>
  </w:style>
  <w:style w:type="paragraph" w:customStyle="1" w:styleId="3420CE45D6F040B4A92408BE2D4E663E">
    <w:name w:val="3420CE45D6F040B4A92408BE2D4E663E"/>
  </w:style>
  <w:style w:type="paragraph" w:customStyle="1" w:styleId="FA8026D0851640DF8FE3113C8BD764C9">
    <w:name w:val="FA8026D0851640DF8FE3113C8BD764C9"/>
  </w:style>
  <w:style w:type="paragraph" w:customStyle="1" w:styleId="25F7BD635DA741BDB753AF193324101E">
    <w:name w:val="25F7BD635DA741BDB753AF193324101E"/>
  </w:style>
  <w:style w:type="paragraph" w:customStyle="1" w:styleId="E630DDDEEDAF482CB4590218A664F7FC">
    <w:name w:val="E630DDDEEDAF482CB4590218A664F7FC"/>
  </w:style>
  <w:style w:type="paragraph" w:customStyle="1" w:styleId="C68F702A8E7F4755A8BEC64D0FA78666">
    <w:name w:val="C68F702A8E7F4755A8BEC64D0FA78666"/>
  </w:style>
  <w:style w:type="paragraph" w:customStyle="1" w:styleId="0635D92972F149389D81A2DE93897A39">
    <w:name w:val="0635D92972F149389D81A2DE93897A39"/>
  </w:style>
  <w:style w:type="paragraph" w:customStyle="1" w:styleId="5FF9140B2E464B348DDE9921AF0DCE74">
    <w:name w:val="5FF9140B2E464B348DDE9921AF0DCE74"/>
  </w:style>
  <w:style w:type="paragraph" w:customStyle="1" w:styleId="E669F04AAE51404985006D2EF9327C0D">
    <w:name w:val="E669F04AAE51404985006D2EF9327C0D"/>
  </w:style>
  <w:style w:type="paragraph" w:customStyle="1" w:styleId="6DC29E4EA2174133ABCEB37B705C0D81">
    <w:name w:val="6DC29E4EA2174133ABCEB37B705C0D81"/>
  </w:style>
  <w:style w:type="paragraph" w:customStyle="1" w:styleId="D3695B87B9264A06B0B971DE31FCA8A6">
    <w:name w:val="D3695B87B9264A06B0B971DE31FCA8A6"/>
  </w:style>
  <w:style w:type="paragraph" w:customStyle="1" w:styleId="DF63AD245A5F420AAC32BF6337A1025E">
    <w:name w:val="DF63AD245A5F420AAC32BF6337A1025E"/>
  </w:style>
  <w:style w:type="paragraph" w:customStyle="1" w:styleId="8950718E933444BCBF6D07050003469D">
    <w:name w:val="8950718E933444BCBF6D07050003469D"/>
  </w:style>
  <w:style w:type="paragraph" w:customStyle="1" w:styleId="13326EFC5E8C47E58416D202134B130E">
    <w:name w:val="13326EFC5E8C47E58416D202134B130E"/>
  </w:style>
  <w:style w:type="paragraph" w:customStyle="1" w:styleId="7613A760406F4D61B78A446243B2EA3F">
    <w:name w:val="7613A760406F4D61B78A446243B2EA3F"/>
  </w:style>
  <w:style w:type="paragraph" w:customStyle="1" w:styleId="F15FAD5DB9894E36A2CD48BE5AB3709E">
    <w:name w:val="F15FAD5DB9894E36A2CD48BE5AB3709E"/>
  </w:style>
  <w:style w:type="paragraph" w:customStyle="1" w:styleId="8A8A2A92F89744AE8139741135818D32">
    <w:name w:val="8A8A2A92F89744AE8139741135818D32"/>
  </w:style>
  <w:style w:type="paragraph" w:customStyle="1" w:styleId="BA0710ED3FF94222B3D1386F80B8C6C9">
    <w:name w:val="BA0710ED3FF94222B3D1386F80B8C6C9"/>
  </w:style>
  <w:style w:type="paragraph" w:customStyle="1" w:styleId="A8BF8F1E28B24A1A9F7D0A5987116E04">
    <w:name w:val="A8BF8F1E28B24A1A9F7D0A5987116E04"/>
  </w:style>
  <w:style w:type="paragraph" w:customStyle="1" w:styleId="5EA448C4C459475A897856C2A1C589B2">
    <w:name w:val="5EA448C4C459475A897856C2A1C589B2"/>
  </w:style>
  <w:style w:type="paragraph" w:customStyle="1" w:styleId="2A4BAE957D2D402C863B55B3E050B79E">
    <w:name w:val="2A4BAE957D2D402C863B55B3E050B79E"/>
  </w:style>
  <w:style w:type="paragraph" w:customStyle="1" w:styleId="C73DC19DDD424C958FEB63CF9C38C8C8">
    <w:name w:val="C73DC19DDD424C958FEB63CF9C38C8C8"/>
  </w:style>
  <w:style w:type="paragraph" w:customStyle="1" w:styleId="C1FB6E147C554D7AA501843A38FA2D98">
    <w:name w:val="C1FB6E147C554D7AA501843A38FA2D98"/>
  </w:style>
  <w:style w:type="paragraph" w:customStyle="1" w:styleId="22649F7FE2104A41B7B8AFF22B5091F3">
    <w:name w:val="22649F7FE2104A41B7B8AFF22B5091F3"/>
  </w:style>
  <w:style w:type="paragraph" w:customStyle="1" w:styleId="110968883B144E29B6261BA07C8CF092">
    <w:name w:val="110968883B144E29B6261BA07C8CF092"/>
  </w:style>
  <w:style w:type="paragraph" w:customStyle="1" w:styleId="8B3ECBCF688241E7A2EED4DAC550EAE3">
    <w:name w:val="8B3ECBCF688241E7A2EED4DAC550EAE3"/>
  </w:style>
  <w:style w:type="paragraph" w:customStyle="1" w:styleId="B8225C9BDB514CE48A3F5BD9A31BFA99">
    <w:name w:val="B8225C9BDB514CE48A3F5BD9A31BFA99"/>
  </w:style>
  <w:style w:type="paragraph" w:customStyle="1" w:styleId="B232B825D098423C97074F7B2494A570">
    <w:name w:val="B232B825D098423C97074F7B2494A570"/>
  </w:style>
  <w:style w:type="paragraph" w:customStyle="1" w:styleId="55DEFD96D6054489913100F6EBEE21BF">
    <w:name w:val="55DEFD96D6054489913100F6EBEE21BF"/>
  </w:style>
  <w:style w:type="paragraph" w:customStyle="1" w:styleId="89F409DF2C4C49DC9DC7FA5A7EDEB0C7">
    <w:name w:val="89F409DF2C4C49DC9DC7FA5A7EDEB0C7"/>
  </w:style>
  <w:style w:type="paragraph" w:customStyle="1" w:styleId="5A26AD643DA84A589E1E7E51C455B404">
    <w:name w:val="5A26AD643DA84A589E1E7E51C455B404"/>
  </w:style>
  <w:style w:type="paragraph" w:customStyle="1" w:styleId="FACBBBD16EB744D4B576A3B30E4BCA5A">
    <w:name w:val="FACBBBD16EB744D4B576A3B30E4BCA5A"/>
  </w:style>
  <w:style w:type="paragraph" w:customStyle="1" w:styleId="080000CD7BEA4CB186BF7DB090D7F828">
    <w:name w:val="080000CD7BEA4CB186BF7DB090D7F828"/>
  </w:style>
  <w:style w:type="paragraph" w:customStyle="1" w:styleId="39961C35ADA049E29DB43B39B0C0AAEF">
    <w:name w:val="39961C35ADA049E29DB43B39B0C0AAEF"/>
  </w:style>
  <w:style w:type="paragraph" w:customStyle="1" w:styleId="E8313234F3B1476DADECDA063985D872">
    <w:name w:val="E8313234F3B1476DADECDA063985D872"/>
  </w:style>
  <w:style w:type="paragraph" w:customStyle="1" w:styleId="E019B4391F8B4002B40CB9BD99BBB758">
    <w:name w:val="E019B4391F8B4002B40CB9BD99BBB758"/>
  </w:style>
  <w:style w:type="paragraph" w:customStyle="1" w:styleId="B0EA0214CE3E4AF4BDCEF6870FCE2FC3">
    <w:name w:val="B0EA0214CE3E4AF4BDCEF6870FCE2FC3"/>
  </w:style>
  <w:style w:type="paragraph" w:customStyle="1" w:styleId="CF469765ABBD4560AD623D04AAE5B049">
    <w:name w:val="CF469765ABBD4560AD623D04AAE5B049"/>
  </w:style>
  <w:style w:type="paragraph" w:customStyle="1" w:styleId="D32FB6328F454B3AA410B02542AD6AE2">
    <w:name w:val="D32FB6328F454B3AA410B02542AD6AE2"/>
  </w:style>
  <w:style w:type="paragraph" w:customStyle="1" w:styleId="A5FF2443C3504A21A64DFA75C1D25BD9">
    <w:name w:val="A5FF2443C3504A21A64DFA75C1D25BD9"/>
  </w:style>
  <w:style w:type="paragraph" w:customStyle="1" w:styleId="A525604B1BF448CCB7193EDE1F385045">
    <w:name w:val="A525604B1BF448CCB7193EDE1F385045"/>
  </w:style>
  <w:style w:type="paragraph" w:customStyle="1" w:styleId="A849EB4AB27D49AC86EC13A6918FF9CF">
    <w:name w:val="A849EB4AB27D49AC86EC13A6918FF9CF"/>
  </w:style>
  <w:style w:type="paragraph" w:customStyle="1" w:styleId="8ACFBF64A3E842F290B0DC8A294A8BE7">
    <w:name w:val="8ACFBF64A3E842F290B0DC8A294A8BE7"/>
  </w:style>
  <w:style w:type="paragraph" w:customStyle="1" w:styleId="9C73F42186F04A049EFB31BAE389A4DB">
    <w:name w:val="9C73F42186F04A049EFB31BAE389A4DB"/>
  </w:style>
  <w:style w:type="paragraph" w:customStyle="1" w:styleId="51AE49E89F364D279366E55A76A7DA1C">
    <w:name w:val="51AE49E89F364D279366E55A76A7DA1C"/>
  </w:style>
  <w:style w:type="paragraph" w:customStyle="1" w:styleId="4129199951A344A8A1B9E326A5495A2F">
    <w:name w:val="4129199951A344A8A1B9E326A5495A2F"/>
  </w:style>
  <w:style w:type="paragraph" w:customStyle="1" w:styleId="1316810191D1429794F765954D6657F0">
    <w:name w:val="1316810191D1429794F765954D6657F0"/>
  </w:style>
  <w:style w:type="paragraph" w:customStyle="1" w:styleId="55412ADDA61544BD997DF1473B8791D6">
    <w:name w:val="55412ADDA61544BD997DF1473B8791D6"/>
  </w:style>
  <w:style w:type="paragraph" w:customStyle="1" w:styleId="41B53E8FAD9C46638A3B5F171C408557">
    <w:name w:val="41B53E8FAD9C46638A3B5F171C408557"/>
  </w:style>
  <w:style w:type="paragraph" w:customStyle="1" w:styleId="5454B51904834E2398A0CAE6E9DD2241">
    <w:name w:val="5454B51904834E2398A0CAE6E9DD2241"/>
  </w:style>
  <w:style w:type="paragraph" w:customStyle="1" w:styleId="4EFEC1E5D7194DD7B345CF8EB27B2B3C">
    <w:name w:val="4EFEC1E5D7194DD7B345CF8EB27B2B3C"/>
  </w:style>
  <w:style w:type="paragraph" w:customStyle="1" w:styleId="171D9B3B82634ECFB372BF30E2795CE2">
    <w:name w:val="171D9B3B82634ECFB372BF30E2795CE2"/>
  </w:style>
  <w:style w:type="paragraph" w:customStyle="1" w:styleId="F63C1F69531541009C2BAA4BD16FD462">
    <w:name w:val="F63C1F69531541009C2BAA4BD16FD462"/>
  </w:style>
  <w:style w:type="paragraph" w:customStyle="1" w:styleId="6606BEF5FCE74C90BD04F6F8AA4C2DC9">
    <w:name w:val="6606BEF5FCE74C90BD04F6F8AA4C2DC9"/>
  </w:style>
  <w:style w:type="paragraph" w:customStyle="1" w:styleId="443F02F9AD8246659317C5927E5E7EDF">
    <w:name w:val="443F02F9AD8246659317C5927E5E7EDF"/>
  </w:style>
  <w:style w:type="paragraph" w:customStyle="1" w:styleId="7FDAAE54C3F0463A9FE3B5756AE9852D">
    <w:name w:val="7FDAAE54C3F0463A9FE3B5756AE9852D"/>
  </w:style>
  <w:style w:type="paragraph" w:customStyle="1" w:styleId="4E3C827E29204BEFBAD7295F7C20F5C0">
    <w:name w:val="4E3C827E29204BEFBAD7295F7C20F5C0"/>
  </w:style>
  <w:style w:type="paragraph" w:customStyle="1" w:styleId="F01938DAEF0549158A575134CD89BCE5">
    <w:name w:val="F01938DAEF0549158A575134CD89BCE5"/>
  </w:style>
  <w:style w:type="paragraph" w:customStyle="1" w:styleId="376066D5F1004B708359561458A6C822">
    <w:name w:val="376066D5F1004B708359561458A6C822"/>
  </w:style>
  <w:style w:type="paragraph" w:customStyle="1" w:styleId="7C77C043AE17465EAE5FFA221463EE85">
    <w:name w:val="7C77C043AE17465EAE5FFA221463EE85"/>
  </w:style>
  <w:style w:type="paragraph" w:customStyle="1" w:styleId="9F99567232A74D61853BB976BB294268">
    <w:name w:val="9F99567232A74D61853BB976BB294268"/>
  </w:style>
  <w:style w:type="paragraph" w:customStyle="1" w:styleId="F29FFD67B553475DB088779BC44DB7B1">
    <w:name w:val="F29FFD67B553475DB088779BC44DB7B1"/>
  </w:style>
  <w:style w:type="paragraph" w:customStyle="1" w:styleId="0E6B7BF598FA44B0982C3C66DE3CCF87">
    <w:name w:val="0E6B7BF598FA44B0982C3C66DE3CCF87"/>
  </w:style>
  <w:style w:type="paragraph" w:customStyle="1" w:styleId="158524F6C51E482E9CA363574F3B99E3">
    <w:name w:val="158524F6C51E482E9CA363574F3B99E3"/>
  </w:style>
  <w:style w:type="paragraph" w:customStyle="1" w:styleId="60E29198C3D9480BB614234D91FAC8EF">
    <w:name w:val="60E29198C3D9480BB614234D91FAC8EF"/>
  </w:style>
  <w:style w:type="paragraph" w:customStyle="1" w:styleId="98E5D9B261C24C0FB10060A1C15CB846">
    <w:name w:val="98E5D9B261C24C0FB10060A1C15CB846"/>
  </w:style>
  <w:style w:type="paragraph" w:customStyle="1" w:styleId="4CDE44F253514FE981F27A712DE5F79D">
    <w:name w:val="4CDE44F253514FE981F27A712DE5F79D"/>
  </w:style>
  <w:style w:type="paragraph" w:customStyle="1" w:styleId="BE5747906E514BDD9D1F7B90705193CD">
    <w:name w:val="BE5747906E514BDD9D1F7B90705193CD"/>
  </w:style>
  <w:style w:type="paragraph" w:customStyle="1" w:styleId="96AD04CB29B74F67B02569C508B5BD77">
    <w:name w:val="96AD04CB29B74F67B02569C508B5BD77"/>
  </w:style>
  <w:style w:type="paragraph" w:customStyle="1" w:styleId="6A6E346FCCBF4ECEA9630FCF05C7DAFA">
    <w:name w:val="6A6E346FCCBF4ECEA9630FCF05C7DAFA"/>
  </w:style>
  <w:style w:type="paragraph" w:customStyle="1" w:styleId="9C3983B6C9C04134B6956EC184DF15A9">
    <w:name w:val="9C3983B6C9C04134B6956EC184DF15A9"/>
  </w:style>
  <w:style w:type="paragraph" w:customStyle="1" w:styleId="6339116BE712445F92EB1D90E55250EF">
    <w:name w:val="6339116BE712445F92EB1D90E55250EF"/>
  </w:style>
  <w:style w:type="paragraph" w:customStyle="1" w:styleId="A1A7B7A77D4640148FB9C4D433575241">
    <w:name w:val="A1A7B7A77D4640148FB9C4D433575241"/>
  </w:style>
  <w:style w:type="paragraph" w:customStyle="1" w:styleId="F8CA0DB101D5446097DED62ECE3AFEC7">
    <w:name w:val="F8CA0DB101D5446097DED62ECE3AFEC7"/>
  </w:style>
  <w:style w:type="paragraph" w:customStyle="1" w:styleId="40C5831115734909A5410B827B41EE15">
    <w:name w:val="40C5831115734909A5410B827B41EE15"/>
  </w:style>
  <w:style w:type="paragraph" w:customStyle="1" w:styleId="36B9CAE34CB64905B71B082307653A62">
    <w:name w:val="36B9CAE34CB64905B71B082307653A62"/>
  </w:style>
  <w:style w:type="paragraph" w:customStyle="1" w:styleId="C9D153129AA449FFAE19D8775D70014E">
    <w:name w:val="C9D153129AA449FFAE19D8775D70014E"/>
  </w:style>
  <w:style w:type="paragraph" w:customStyle="1" w:styleId="9FEB6E1E598D445B8AEBC77EBDF02D76">
    <w:name w:val="9FEB6E1E598D445B8AEBC77EBDF02D76"/>
  </w:style>
  <w:style w:type="paragraph" w:customStyle="1" w:styleId="B67A55C94F6F40AB832C2A9EDEA7D4B2">
    <w:name w:val="B67A55C94F6F40AB832C2A9EDEA7D4B2"/>
  </w:style>
  <w:style w:type="paragraph" w:customStyle="1" w:styleId="67BADD593C764AA8B69401429A586C4F">
    <w:name w:val="67BADD593C764AA8B69401429A586C4F"/>
  </w:style>
  <w:style w:type="paragraph" w:customStyle="1" w:styleId="EB781B5BBCA944798FCDE0E55AB839D1">
    <w:name w:val="EB781B5BBCA944798FCDE0E55AB839D1"/>
  </w:style>
  <w:style w:type="paragraph" w:customStyle="1" w:styleId="D9EF6B74891440F581294D27D7D46B0E">
    <w:name w:val="D9EF6B74891440F581294D27D7D46B0E"/>
  </w:style>
  <w:style w:type="paragraph" w:customStyle="1" w:styleId="C43BA02A9F6A4376A15E9903D2F44F49">
    <w:name w:val="C43BA02A9F6A4376A15E9903D2F44F49"/>
  </w:style>
  <w:style w:type="paragraph" w:customStyle="1" w:styleId="555B055E54E14FBB9AF547D72DB4944D">
    <w:name w:val="555B055E54E14FBB9AF547D72DB4944D"/>
  </w:style>
  <w:style w:type="paragraph" w:customStyle="1" w:styleId="2E10A36AFF9A4FEB8C39EA3296FB492C">
    <w:name w:val="2E10A36AFF9A4FEB8C39EA3296FB492C"/>
  </w:style>
  <w:style w:type="paragraph" w:customStyle="1" w:styleId="F889DDEF19674EC8B2160F8FEAFD42E6">
    <w:name w:val="F889DDEF19674EC8B2160F8FEAFD42E6"/>
  </w:style>
  <w:style w:type="paragraph" w:customStyle="1" w:styleId="D5AFBBF3771A42ABBB9BACB8D6AF6B51">
    <w:name w:val="D5AFBBF3771A42ABBB9BACB8D6AF6B51"/>
  </w:style>
  <w:style w:type="paragraph" w:customStyle="1" w:styleId="7D56FAA973534302937AB53D02E8A43B">
    <w:name w:val="7D56FAA973534302937AB53D02E8A43B"/>
  </w:style>
  <w:style w:type="paragraph" w:customStyle="1" w:styleId="BC0B1BA17EF24E12BA5EC510E7220639">
    <w:name w:val="BC0B1BA17EF24E12BA5EC510E7220639"/>
  </w:style>
  <w:style w:type="paragraph" w:customStyle="1" w:styleId="E83148CA30364A518288DB8C32EBC81B">
    <w:name w:val="E83148CA30364A518288DB8C32EBC81B"/>
  </w:style>
  <w:style w:type="paragraph" w:customStyle="1" w:styleId="8D6AD7CFB8C845EA90475355518FA452">
    <w:name w:val="8D6AD7CFB8C845EA90475355518FA452"/>
  </w:style>
  <w:style w:type="paragraph" w:customStyle="1" w:styleId="651618B50E1740E5AC69FF8E595C8887">
    <w:name w:val="651618B50E1740E5AC69FF8E595C8887"/>
  </w:style>
  <w:style w:type="paragraph" w:customStyle="1" w:styleId="1691686D0A7048BEB9004330180DDE76">
    <w:name w:val="1691686D0A7048BEB9004330180DDE76"/>
  </w:style>
  <w:style w:type="paragraph" w:customStyle="1" w:styleId="0C9CCA07EF1F40169028F467F25BA3E1">
    <w:name w:val="0C9CCA07EF1F40169028F467F25BA3E1"/>
  </w:style>
  <w:style w:type="paragraph" w:customStyle="1" w:styleId="F6AABD2EFA1E49D882D4F6078D6C282F">
    <w:name w:val="F6AABD2EFA1E49D882D4F6078D6C282F"/>
  </w:style>
  <w:style w:type="paragraph" w:customStyle="1" w:styleId="9391E869D24F4BF0B493AA30BF6AB57B">
    <w:name w:val="9391E869D24F4BF0B493AA30BF6AB57B"/>
  </w:style>
  <w:style w:type="paragraph" w:customStyle="1" w:styleId="D3D59E2749BD4923A1E444F8ACA32903">
    <w:name w:val="D3D59E2749BD4923A1E444F8ACA32903"/>
  </w:style>
  <w:style w:type="paragraph" w:customStyle="1" w:styleId="8408745935584563BEC3D21179AF18BD">
    <w:name w:val="8408745935584563BEC3D21179AF18BD"/>
  </w:style>
  <w:style w:type="paragraph" w:customStyle="1" w:styleId="5E0C46F557F4476CBF9F457124DA20B6">
    <w:name w:val="5E0C46F557F4476CBF9F457124DA20B6"/>
  </w:style>
  <w:style w:type="paragraph" w:customStyle="1" w:styleId="BD544E574778447589169C52463D6DE6">
    <w:name w:val="BD544E574778447589169C52463D6DE6"/>
  </w:style>
  <w:style w:type="paragraph" w:customStyle="1" w:styleId="599EE3290C444B0F8D766686EFE1BBD8">
    <w:name w:val="599EE3290C444B0F8D766686EFE1BBD8"/>
  </w:style>
  <w:style w:type="paragraph" w:customStyle="1" w:styleId="3DDB3C1DB5E74A87881C73D621519EA7">
    <w:name w:val="3DDB3C1DB5E74A87881C73D621519EA7"/>
  </w:style>
  <w:style w:type="paragraph" w:customStyle="1" w:styleId="9F48F6B6F9EA4CAFAF6664D5FA098788">
    <w:name w:val="9F48F6B6F9EA4CAFAF6664D5FA098788"/>
  </w:style>
  <w:style w:type="paragraph" w:customStyle="1" w:styleId="9241AEBEEC454194B0E4125F90E42C85">
    <w:name w:val="9241AEBEEC454194B0E4125F90E42C85"/>
  </w:style>
  <w:style w:type="paragraph" w:customStyle="1" w:styleId="C578D8891E94400CB1CBF3DA277DF273">
    <w:name w:val="C578D8891E94400CB1CBF3DA277DF273"/>
  </w:style>
  <w:style w:type="paragraph" w:customStyle="1" w:styleId="0144F55A79FE419D8E4E624D8AC9AEC0">
    <w:name w:val="0144F55A79FE419D8E4E624D8AC9AEC0"/>
  </w:style>
  <w:style w:type="paragraph" w:customStyle="1" w:styleId="C3699F8E80B2473ABD9FCBEAD9E8D091">
    <w:name w:val="C3699F8E80B2473ABD9FCBEAD9E8D091"/>
  </w:style>
  <w:style w:type="paragraph" w:customStyle="1" w:styleId="FD57A415AF0346728D99D20B11044F95">
    <w:name w:val="FD57A415AF0346728D99D20B11044F95"/>
  </w:style>
  <w:style w:type="paragraph" w:customStyle="1" w:styleId="D55C6640AD764487B7808C40FB095F35">
    <w:name w:val="D55C6640AD764487B7808C40FB095F35"/>
  </w:style>
  <w:style w:type="paragraph" w:customStyle="1" w:styleId="EA06036BA9F744579865BE54833024C1">
    <w:name w:val="EA06036BA9F744579865BE54833024C1"/>
  </w:style>
  <w:style w:type="paragraph" w:customStyle="1" w:styleId="CEDAB0CA756D49E1BF87D40E3BC38F64">
    <w:name w:val="CEDAB0CA756D49E1BF87D40E3BC38F64"/>
  </w:style>
  <w:style w:type="paragraph" w:customStyle="1" w:styleId="1554C75F082F471EAC2CDB13FCEE6B52">
    <w:name w:val="1554C75F082F471EAC2CDB13FCEE6B52"/>
  </w:style>
  <w:style w:type="paragraph" w:customStyle="1" w:styleId="CA4094EF57264C118F03BF568ED2CBE3">
    <w:name w:val="CA4094EF57264C118F03BF568ED2CBE3"/>
  </w:style>
  <w:style w:type="paragraph" w:customStyle="1" w:styleId="F3C7E08D53314719BED0D256A548B9B6">
    <w:name w:val="F3C7E08D53314719BED0D256A548B9B6"/>
  </w:style>
  <w:style w:type="paragraph" w:customStyle="1" w:styleId="2D983B7BCDFF4E4F9D2E2678819A035A">
    <w:name w:val="2D983B7BCDFF4E4F9D2E2678819A035A"/>
  </w:style>
  <w:style w:type="paragraph" w:customStyle="1" w:styleId="EDA37E04626F49D4BF97FD43742D91E0">
    <w:name w:val="EDA37E04626F49D4BF97FD43742D91E0"/>
  </w:style>
  <w:style w:type="paragraph" w:customStyle="1" w:styleId="4C6938D2E118412683A5DBEA6635B3C8">
    <w:name w:val="4C6938D2E118412683A5DBEA6635B3C8"/>
  </w:style>
  <w:style w:type="paragraph" w:customStyle="1" w:styleId="A185559B389140A296459512AE8E7961">
    <w:name w:val="A185559B389140A296459512AE8E7961"/>
  </w:style>
  <w:style w:type="paragraph" w:customStyle="1" w:styleId="D952D97B97EB4F43915DB4552AD34BFA">
    <w:name w:val="D952D97B97EB4F43915DB4552AD34BFA"/>
  </w:style>
  <w:style w:type="paragraph" w:customStyle="1" w:styleId="5B936653899E496C912FE167E382741A">
    <w:name w:val="5B936653899E496C912FE167E382741A"/>
  </w:style>
  <w:style w:type="paragraph" w:customStyle="1" w:styleId="1010BA36F3224233A1B20F1D6F8F02B6">
    <w:name w:val="1010BA36F3224233A1B20F1D6F8F02B6"/>
  </w:style>
  <w:style w:type="paragraph" w:customStyle="1" w:styleId="B9E1223FD16F4AAC90D4B1D6452B2EBC">
    <w:name w:val="B9E1223FD16F4AAC90D4B1D6452B2EBC"/>
  </w:style>
  <w:style w:type="paragraph" w:customStyle="1" w:styleId="5669126662684DE9BD9C85EE1338BD65">
    <w:name w:val="5669126662684DE9BD9C85EE1338BD65"/>
  </w:style>
  <w:style w:type="paragraph" w:customStyle="1" w:styleId="EA6D6C93FD2E49EE9699C00904A3847A">
    <w:name w:val="EA6D6C93FD2E49EE9699C00904A3847A"/>
  </w:style>
  <w:style w:type="paragraph" w:customStyle="1" w:styleId="5A9070B10D5B4586BE098B0BE6DE8A8D">
    <w:name w:val="5A9070B10D5B4586BE098B0BE6DE8A8D"/>
  </w:style>
  <w:style w:type="paragraph" w:customStyle="1" w:styleId="FB0C90A461814B2CAC2C18EA91CD0B6D">
    <w:name w:val="FB0C90A461814B2CAC2C18EA91CD0B6D"/>
  </w:style>
  <w:style w:type="paragraph" w:customStyle="1" w:styleId="1999C10044604974BD69F9EBAC87170C">
    <w:name w:val="1999C10044604974BD69F9EBAC87170C"/>
  </w:style>
  <w:style w:type="paragraph" w:customStyle="1" w:styleId="2EA3596E5E834638BC9B788C7E2580DF">
    <w:name w:val="2EA3596E5E834638BC9B788C7E2580DF"/>
  </w:style>
  <w:style w:type="paragraph" w:customStyle="1" w:styleId="1603B73358AB49139115B4E612155CB0">
    <w:name w:val="1603B73358AB49139115B4E612155CB0"/>
  </w:style>
  <w:style w:type="paragraph" w:customStyle="1" w:styleId="F7B11568A3AF41178176BB8C1FFE37F4">
    <w:name w:val="F7B11568A3AF41178176BB8C1FFE37F4"/>
  </w:style>
  <w:style w:type="paragraph" w:customStyle="1" w:styleId="A2B15F5D962F4AAAA49FC157235434D8">
    <w:name w:val="A2B15F5D962F4AAAA49FC157235434D8"/>
  </w:style>
  <w:style w:type="paragraph" w:customStyle="1" w:styleId="8308F1725A8242798B56722AB75B6A91">
    <w:name w:val="8308F1725A8242798B56722AB75B6A91"/>
  </w:style>
  <w:style w:type="paragraph" w:customStyle="1" w:styleId="757856E6260A488FB59D63DCA4D37D89">
    <w:name w:val="757856E6260A488FB59D63DCA4D37D89"/>
  </w:style>
  <w:style w:type="paragraph" w:customStyle="1" w:styleId="2B62ACB0A9F84916AAEE0C53EF008AB4">
    <w:name w:val="2B62ACB0A9F84916AAEE0C53EF008AB4"/>
  </w:style>
  <w:style w:type="paragraph" w:customStyle="1" w:styleId="4F6F723C39A648DEA1A53C95C67450D1">
    <w:name w:val="4F6F723C39A648DEA1A53C95C67450D1"/>
  </w:style>
  <w:style w:type="paragraph" w:customStyle="1" w:styleId="54EAE2A2ADEC4099BB2937319417AAA9">
    <w:name w:val="54EAE2A2ADEC4099BB2937319417AAA9"/>
  </w:style>
  <w:style w:type="paragraph" w:customStyle="1" w:styleId="EE0FED25FE7B4FC7AEFF36298CF654CB">
    <w:name w:val="EE0FED25FE7B4FC7AEFF36298CF654CB"/>
  </w:style>
  <w:style w:type="paragraph" w:customStyle="1" w:styleId="03742086F5F04CB08ECCEA02C61E3398">
    <w:name w:val="03742086F5F04CB08ECCEA02C61E3398"/>
  </w:style>
  <w:style w:type="paragraph" w:customStyle="1" w:styleId="43C8862C4B574349A5A8EB295BCAC226">
    <w:name w:val="43C8862C4B574349A5A8EB295BCAC226"/>
  </w:style>
  <w:style w:type="paragraph" w:customStyle="1" w:styleId="1A09F992BC2C4804AEA8FDC4A0F51758">
    <w:name w:val="1A09F992BC2C4804AEA8FDC4A0F51758"/>
  </w:style>
  <w:style w:type="paragraph" w:customStyle="1" w:styleId="F71CC9BA4F7B43C687DF08B42337905C">
    <w:name w:val="F71CC9BA4F7B43C687DF08B42337905C"/>
  </w:style>
  <w:style w:type="paragraph" w:customStyle="1" w:styleId="8FBF61CF795E4364992CD3409FC532D0">
    <w:name w:val="8FBF61CF795E4364992CD3409FC532D0"/>
  </w:style>
  <w:style w:type="paragraph" w:customStyle="1" w:styleId="06E71431AD2D4E3FA6CF42DE17BF85F1">
    <w:name w:val="06E71431AD2D4E3FA6CF42DE17BF85F1"/>
  </w:style>
  <w:style w:type="paragraph" w:customStyle="1" w:styleId="876A9FE245AB4C75A716D5F60DEECF19">
    <w:name w:val="876A9FE245AB4C75A716D5F60DEECF19"/>
  </w:style>
  <w:style w:type="paragraph" w:customStyle="1" w:styleId="ABAEE1B8AD1345C6803A3A2D2EDDF613">
    <w:name w:val="ABAEE1B8AD1345C6803A3A2D2EDDF613"/>
  </w:style>
  <w:style w:type="paragraph" w:customStyle="1" w:styleId="D6D1546380CA4A9B93BC6C0FB290B5F5">
    <w:name w:val="D6D1546380CA4A9B93BC6C0FB290B5F5"/>
  </w:style>
  <w:style w:type="paragraph" w:customStyle="1" w:styleId="3FB20CC7ECFE4E4D9DDE717A92CCCAA5">
    <w:name w:val="3FB20CC7ECFE4E4D9DDE717A92CCCAA5"/>
  </w:style>
  <w:style w:type="paragraph" w:customStyle="1" w:styleId="E0F328FDF9324FCAAE2A35AC6091CF82">
    <w:name w:val="E0F328FDF9324FCAAE2A35AC6091CF82"/>
  </w:style>
  <w:style w:type="paragraph" w:customStyle="1" w:styleId="D56B1E68318C4D30BB3CB959FE66C239">
    <w:name w:val="D56B1E68318C4D30BB3CB959FE66C239"/>
  </w:style>
  <w:style w:type="paragraph" w:customStyle="1" w:styleId="7D74A672CCF348FABAFE2E4DA54C0FC3">
    <w:name w:val="7D74A672CCF348FABAFE2E4DA54C0FC3"/>
  </w:style>
  <w:style w:type="paragraph" w:customStyle="1" w:styleId="C74A25BEE828428FB18BB9A1502BC75A">
    <w:name w:val="C74A25BEE828428FB18BB9A1502BC75A"/>
  </w:style>
  <w:style w:type="paragraph" w:customStyle="1" w:styleId="13453F00F99046EAA6DEFE58634A20A3">
    <w:name w:val="13453F00F99046EAA6DEFE58634A20A3"/>
  </w:style>
  <w:style w:type="paragraph" w:customStyle="1" w:styleId="C4DF8A7D84564266B4FF32B64EF3BE78">
    <w:name w:val="C4DF8A7D84564266B4FF32B64EF3BE78"/>
    <w:rsid w:val="00D200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7f9b5e87859ce6d7eedbdc6e4e4205c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a5e0075ee7624d6a846e01eb6183742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0A73A-12AE-40FB-9643-5C7791D7D3C1}">
  <ds:schemaRefs>
    <ds:schemaRef ds:uri="http://schemas.microsoft.com/sharepoint/v3/contenttype/forms"/>
  </ds:schemaRefs>
</ds:datastoreItem>
</file>

<file path=customXml/itemProps2.xml><?xml version="1.0" encoding="utf-8"?>
<ds:datastoreItem xmlns:ds="http://schemas.openxmlformats.org/officeDocument/2006/customXml" ds:itemID="{A3A1D0E4-03F4-4455-B584-C699F9390B7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0C2B731-8FA9-4B63-AFAA-3A0B4B7E0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498ABC-FDEC-457E-953A-B59CA0416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Home business plan.dotx</Template>
  <TotalTime>0</TotalTime>
  <Pages>5</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CITY LIFE &amp; 3D CLASSROOM</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LIFE &amp; 3D CLASSROOM</dc:title>
  <dc:subject>Project Proposal</dc:subject>
  <dc:creator/>
  <cp:keywords/>
  <dc:description/>
  <cp:lastModifiedBy/>
  <cp:revision>1</cp:revision>
  <dcterms:created xsi:type="dcterms:W3CDTF">2022-03-01T16:37:00Z</dcterms:created>
  <dcterms:modified xsi:type="dcterms:W3CDTF">2022-03-06T04:30:00Z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